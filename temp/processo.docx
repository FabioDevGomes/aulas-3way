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mallCaps/>
          <w:sz w:val="24"/>
          <w:szCs w:val="24"/>
        </w:rPr>
      </w:pPr>
      <w:r>
        <w:rPr>
          <w:rFonts w:ascii="Arial" w:hAnsi="Arial" w:cs="Arial"/>
          <w:b/>
          <w:bCs/>
          <w:smallCaps/>
          <w:sz w:val="24"/>
          <w:szCs w:val="24"/>
        </w:rPr>
        <w:t>Apresentação de Recurso de Multa</w:t>
      </w: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000000"/>
        </w:rPr>
      </w:pPr>
      <w:r>
        <w:rPr>
          <w:rFonts w:ascii="Times New Roman" w:hAnsi="Times New Roman"/>
        </w:rPr>
        <w:t>A</w:t>
      </w:r>
      <w:r>
        <w:rPr>
          <w:rFonts w:ascii="Arial" w:hAnsi="Arial" w:cs="Arial"/>
        </w:rPr>
        <w:t xml:space="preserve"> apresentação de Defesa Prévia ou Interposição de Recurso junto a JARI (</w:t>
      </w:r>
      <w:r>
        <w:rPr>
          <w:rFonts w:ascii="Arial" w:hAnsi="Arial" w:cs="Arial"/>
          <w:color w:val="FF0000"/>
        </w:rPr>
        <w:t>multas de competência do DETRAN/GO</w:t>
      </w:r>
      <w:r>
        <w:rPr>
          <w:rFonts w:ascii="Arial" w:hAnsi="Arial" w:cs="Arial"/>
          <w:color w:val="000000"/>
        </w:rPr>
        <w:t>) ou de Penalidade (</w:t>
      </w:r>
      <w:r>
        <w:rPr>
          <w:rFonts w:ascii="Arial" w:hAnsi="Arial" w:cs="Arial"/>
          <w:color w:val="FF0000"/>
        </w:rPr>
        <w:t>Suspensão do Direito de Dirigir/Cassação da CNH</w:t>
      </w:r>
      <w:r>
        <w:rPr>
          <w:rFonts w:ascii="Arial" w:hAnsi="Arial" w:cs="Arial"/>
          <w:color w:val="000000"/>
        </w:rPr>
        <w:t>) poderá ser feita através do presente formulário.</w:t>
      </w: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Instruções</w:t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b/>
          <w:bCs/>
          <w:color w:val="000000"/>
        </w:rPr>
        <w:t xml:space="preserve"> </w:t>
      </w:r>
    </w:p>
    <w:p w:rsidR="006B0475" w:rsidRDefault="006B0475" w:rsidP="00A63659">
      <w:pPr>
        <w:numPr>
          <w:ilvl w:val="0"/>
          <w:numId w:val="1"/>
        </w:numPr>
        <w:tabs>
          <w:tab w:val="left" w:pos="4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Preencha, assine e imprima o formulário abaixo, anexando cópia:</w:t>
      </w:r>
    </w:p>
    <w:p w:rsidR="006B0475" w:rsidRDefault="006B0475" w:rsidP="00A63659">
      <w:pPr>
        <w:numPr>
          <w:ilvl w:val="0"/>
          <w:numId w:val="1"/>
        </w:numPr>
        <w:tabs>
          <w:tab w:val="left" w:pos="4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CNH – Carteira Nacional de Habilitação ou outro documento de identificação;C.I - Carteira de Identidade; </w:t>
      </w:r>
    </w:p>
    <w:p w:rsidR="006B0475" w:rsidRDefault="006B0475" w:rsidP="00A63659">
      <w:pPr>
        <w:numPr>
          <w:ilvl w:val="0"/>
          <w:numId w:val="1"/>
        </w:numPr>
        <w:tabs>
          <w:tab w:val="left" w:pos="4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CPF;</w:t>
      </w:r>
    </w:p>
    <w:p w:rsidR="006B0475" w:rsidRDefault="006B0475" w:rsidP="00A63659">
      <w:pPr>
        <w:numPr>
          <w:ilvl w:val="0"/>
          <w:numId w:val="1"/>
        </w:numPr>
        <w:tabs>
          <w:tab w:val="left" w:pos="4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CRLV -  Certificado de Registro e Licenciamento de Veículo;</w:t>
      </w:r>
    </w:p>
    <w:p w:rsidR="006B0475" w:rsidRDefault="006B0475" w:rsidP="00A63659">
      <w:pPr>
        <w:numPr>
          <w:ilvl w:val="0"/>
          <w:numId w:val="1"/>
        </w:numPr>
        <w:tabs>
          <w:tab w:val="left" w:pos="4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Auto de infração e/ou notificação;</w:t>
      </w:r>
    </w:p>
    <w:p w:rsidR="006B0475" w:rsidRDefault="006B0475" w:rsidP="00A63659">
      <w:pPr>
        <w:numPr>
          <w:ilvl w:val="0"/>
          <w:numId w:val="1"/>
        </w:numPr>
        <w:tabs>
          <w:tab w:val="left" w:pos="4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Comprovante  válido de endereço;</w:t>
      </w:r>
    </w:p>
    <w:p w:rsidR="006B0475" w:rsidRDefault="006B0475" w:rsidP="00A63659">
      <w:pPr>
        <w:numPr>
          <w:ilvl w:val="0"/>
          <w:numId w:val="1"/>
        </w:numPr>
        <w:tabs>
          <w:tab w:val="left" w:pos="43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provas documentais que reforcem as alegações apresentadas (se houver).</w:t>
      </w:r>
    </w:p>
    <w:p w:rsidR="006B0475" w:rsidRDefault="006B0475" w:rsidP="00A6365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O requerente poderá apresentar defesa ou recurso de somente 01 (um) auto de infração por requerimento;</w:t>
      </w:r>
    </w:p>
    <w:p w:rsidR="006B0475" w:rsidRDefault="006B0475" w:rsidP="00A6365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O preenchimento incorreto ou a falta de informações/dados é de total responsabilidade do requerente e poderá prejudicar a correta avaliação do recurso;</w:t>
      </w:r>
    </w:p>
    <w:p w:rsidR="006B0475" w:rsidRDefault="006B0475" w:rsidP="00A6365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Defesa ou recursos de competência do DETRAN/GO, cópias autenticadas da documentação, ou apresentar junto com as cópias a documentação original para conferência;</w:t>
      </w:r>
    </w:p>
    <w:p w:rsidR="006B0475" w:rsidRDefault="006B0475" w:rsidP="00A6365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Cópias autenticadas da documentação quando se tratar de defesa ou recurso de multas de competência de DETRANS, municípios e outros órgãos de trânsito de outras unidades da federação; </w:t>
      </w:r>
    </w:p>
    <w:p w:rsidR="006B0475" w:rsidRDefault="006B0475" w:rsidP="00A6365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Após o preenchimento, e juntada a documentação acima solicitada, protocolar junto ao  DETRAN/GO, ou entregue em qualquer CIRETRAN, ou envie-o através de Correspondência Registrada (AR) pelos Correios, para o endereço do DETRAN/GO: Av. Atílio Corrêa Lima, n.º 1698 – Cidade Jardim – Goiânia/GO, CEP 74.405-070 – Protocolo Geral -  Passarela Central – Fone: (62)3272-8015;</w:t>
      </w:r>
    </w:p>
    <w:p w:rsidR="006B0475" w:rsidRDefault="006B0475" w:rsidP="00A6365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Consultas da defesa ou recurso protocolado: </w:t>
      </w:r>
      <w:hyperlink r:id="rId7" w:history="1">
        <w:r>
          <w:rPr>
            <w:rFonts w:ascii="Times New Roman" w:hAnsi="Times New Roman"/>
            <w:color w:val="0000FF"/>
            <w:sz w:val="24"/>
            <w:szCs w:val="24"/>
            <w:u w:val="single"/>
          </w:rPr>
          <w:t>www.detran.go.gov.br</w:t>
        </w:r>
      </w:hyperlink>
      <w:r>
        <w:rPr>
          <w:rFonts w:ascii="Arial" w:hAnsi="Arial" w:cs="Arial"/>
          <w:b/>
          <w:bCs/>
          <w:color w:val="FF0000"/>
        </w:rPr>
        <w:t xml:space="preserve">  –&gt; consultas –&gt; processos e protocolos. </w:t>
      </w: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6B0475" w:rsidRDefault="006B0475" w:rsidP="00A63659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  <w:hyperlink r:id="rId8" w:history="1">
        <w:r>
          <w:rPr>
            <w:rFonts w:ascii="Arial" w:hAnsi="Arial" w:cs="Arial"/>
            <w:b/>
            <w:bCs/>
            <w:smallCaps/>
            <w:color w:val="0000FF"/>
            <w:u w:val="single"/>
          </w:rPr>
          <w:t>Formulário para Interposição de Recurso de Multa</w:t>
        </w:r>
      </w:hyperlink>
    </w:p>
    <w:tbl>
      <w:tblPr>
        <w:tblW w:w="0" w:type="auto"/>
        <w:jc w:val="center"/>
        <w:tblInd w:w="-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764"/>
        <w:gridCol w:w="2238"/>
        <w:gridCol w:w="455"/>
        <w:gridCol w:w="2835"/>
        <w:gridCol w:w="1723"/>
      </w:tblGrid>
      <w:tr w:rsidR="006B0475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Veículo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5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Placa:</w:t>
            </w:r>
            <w:r>
              <w:rPr>
                <w:rFonts w:ascii="Arial" w:hAnsi="Arial" w:cs="Arial"/>
              </w:rPr>
              <w:t xml:space="preserve"> JVB 9034</w:t>
            </w:r>
          </w:p>
        </w:tc>
        <w:tc>
          <w:tcPr>
            <w:tcW w:w="5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Marca/Modelo:</w:t>
            </w:r>
            <w:r>
              <w:rPr>
                <w:rFonts w:ascii="Arial" w:hAnsi="Arial" w:cs="Arial"/>
              </w:rPr>
              <w:t xml:space="preserve"> Honda Civic LXS Flex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Recorrente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Nome:</w:t>
            </w:r>
            <w:r>
              <w:rPr>
                <w:rFonts w:ascii="Arial" w:hAnsi="Arial" w:cs="Arial"/>
              </w:rPr>
              <w:t xml:space="preserve"> Fábio Alves Gomes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CPF/CGC:</w:t>
            </w:r>
            <w:r>
              <w:rPr>
                <w:rFonts w:ascii="Arial" w:hAnsi="Arial" w:cs="Arial"/>
              </w:rPr>
              <w:t xml:space="preserve"> 842.096.232-53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Endereço:</w:t>
            </w:r>
            <w:r>
              <w:rPr>
                <w:rFonts w:ascii="Arial" w:hAnsi="Arial" w:cs="Arial"/>
              </w:rPr>
              <w:t xml:space="preserve"> Rua Dona Mariquinha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Número:</w:t>
            </w:r>
            <w:r>
              <w:rPr>
                <w:rFonts w:ascii="Arial" w:hAnsi="Arial" w:cs="Arial"/>
              </w:rPr>
              <w:t xml:space="preserve"> 168</w:t>
            </w:r>
          </w:p>
        </w:tc>
        <w:tc>
          <w:tcPr>
            <w:tcW w:w="7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Complemento: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Bairro:</w:t>
            </w:r>
            <w:r>
              <w:rPr>
                <w:rFonts w:ascii="Arial" w:hAnsi="Arial" w:cs="Arial"/>
              </w:rPr>
              <w:t xml:space="preserve"> Negrão de Lima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82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Cidade:</w:t>
            </w:r>
            <w:r>
              <w:rPr>
                <w:rFonts w:ascii="Arial" w:hAnsi="Arial" w:cs="Arial"/>
              </w:rPr>
              <w:t xml:space="preserve"> Goiânia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UF:</w:t>
            </w:r>
            <w:r>
              <w:rPr>
                <w:rFonts w:ascii="Arial" w:hAnsi="Arial" w:cs="Arial"/>
              </w:rPr>
              <w:t xml:space="preserve"> GO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54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CEP:</w:t>
            </w:r>
            <w:r>
              <w:rPr>
                <w:rFonts w:ascii="Arial" w:hAnsi="Arial" w:cs="Arial"/>
              </w:rPr>
              <w:t xml:space="preserve"> 74650-130</w:t>
            </w:r>
          </w:p>
        </w:tc>
        <w:tc>
          <w:tcPr>
            <w:tcW w:w="4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Telefone:</w:t>
            </w:r>
            <w:r>
              <w:rPr>
                <w:rFonts w:ascii="Arial" w:hAnsi="Arial" w:cs="Arial"/>
              </w:rPr>
              <w:t xml:space="preserve"> 62 9 9973 8233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Número do Registro da CNH:</w:t>
            </w:r>
            <w:r>
              <w:rPr>
                <w:rFonts w:ascii="Arial" w:hAnsi="Arial" w:cs="Arial"/>
              </w:rPr>
              <w:t xml:space="preserve"> 04583790530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</w:rPr>
              <w:t>UF da CNH:</w:t>
            </w:r>
            <w:r>
              <w:rPr>
                <w:rFonts w:ascii="Arial" w:hAnsi="Arial" w:cs="Arial"/>
              </w:rPr>
              <w:t xml:space="preserve"> GO</w:t>
            </w:r>
          </w:p>
        </w:tc>
      </w:tr>
      <w:tr w:rsidR="006B0475" w:rsidRPr="000F117C" w:rsidTr="00D32E8B">
        <w:trPr>
          <w:trHeight w:val="380"/>
          <w:jc w:val="center"/>
        </w:trPr>
        <w:tc>
          <w:tcPr>
            <w:tcW w:w="100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 xml:space="preserve">Recorrente:                      ( </w:t>
            </w:r>
            <w:r>
              <w:rPr>
                <w:rFonts w:ascii="Arial" w:hAnsi="Arial" w:cs="Arial"/>
                <w:b/>
                <w:bCs/>
              </w:rPr>
              <w:t>X</w:t>
            </w:r>
            <w:r w:rsidRPr="000F117C">
              <w:rPr>
                <w:rFonts w:ascii="Arial" w:hAnsi="Arial" w:cs="Arial"/>
                <w:b/>
                <w:bCs/>
              </w:rPr>
              <w:t xml:space="preserve"> ) Proprietário                    (   ) Condutor</w:t>
            </w:r>
          </w:p>
        </w:tc>
      </w:tr>
    </w:tbl>
    <w:p w:rsidR="006B0475" w:rsidRDefault="006B0475" w:rsidP="00A63659">
      <w:pPr>
        <w:autoSpaceDE w:val="0"/>
        <w:autoSpaceDN w:val="0"/>
        <w:adjustRightInd w:val="0"/>
        <w:spacing w:after="0" w:line="320" w:lineRule="atLeast"/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Vem, mui respeitosamente, perante Vossa Senhoria, em tempo oportuno, apresentar </w:t>
      </w:r>
      <w:r>
        <w:rPr>
          <w:rFonts w:ascii="Arial" w:hAnsi="Arial" w:cs="Arial"/>
          <w:b/>
          <w:bCs/>
        </w:rPr>
        <w:t xml:space="preserve">DEFESA PRÉVIA </w:t>
      </w:r>
      <w:r>
        <w:rPr>
          <w:rFonts w:ascii="Arial" w:hAnsi="Arial" w:cs="Arial"/>
        </w:rPr>
        <w:t>( X )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ou interpor </w:t>
      </w:r>
      <w:r>
        <w:rPr>
          <w:rFonts w:ascii="Arial" w:hAnsi="Arial" w:cs="Arial"/>
          <w:b/>
          <w:bCs/>
        </w:rPr>
        <w:t xml:space="preserve">RECURSO </w:t>
      </w:r>
      <w:r>
        <w:rPr>
          <w:rFonts w:ascii="Arial" w:hAnsi="Arial" w:cs="Arial"/>
        </w:rPr>
        <w:t xml:space="preserve">(  ) para solicitar o reestudo do Auto de Infração n.º </w:t>
      </w:r>
      <w:r>
        <w:t xml:space="preserve">A024991782 </w:t>
      </w:r>
      <w:r>
        <w:rPr>
          <w:rFonts w:ascii="Arial" w:hAnsi="Arial" w:cs="Arial"/>
        </w:rPr>
        <w:t xml:space="preserve">ou Notificação da Autuação n.º _____________________________. Requeiro o </w:t>
      </w:r>
      <w:r>
        <w:rPr>
          <w:rFonts w:ascii="Arial" w:hAnsi="Arial" w:cs="Arial"/>
          <w:b/>
          <w:bCs/>
        </w:rPr>
        <w:t xml:space="preserve">CANCELAMENTO </w:t>
      </w:r>
      <w:r>
        <w:rPr>
          <w:rFonts w:ascii="Arial" w:hAnsi="Arial" w:cs="Arial"/>
        </w:rPr>
        <w:t xml:space="preserve">( X ) ou a </w:t>
      </w:r>
      <w:r>
        <w:rPr>
          <w:rFonts w:ascii="Arial" w:hAnsi="Arial" w:cs="Arial"/>
          <w:b/>
          <w:bCs/>
        </w:rPr>
        <w:t xml:space="preserve">RESTITUIÇÃO </w:t>
      </w:r>
      <w:r>
        <w:rPr>
          <w:rFonts w:ascii="Arial" w:hAnsi="Arial" w:cs="Arial"/>
        </w:rPr>
        <w:t>(    ), ante a observação do disposto da Legislação de Trânsito vigente.</w:t>
      </w:r>
    </w:p>
    <w:p w:rsidR="006B0475" w:rsidRDefault="006B0475" w:rsidP="00A63659">
      <w:pPr>
        <w:autoSpaceDE w:val="0"/>
        <w:autoSpaceDN w:val="0"/>
        <w:adjustRightInd w:val="0"/>
        <w:spacing w:after="0" w:line="320" w:lineRule="atLeast"/>
        <w:ind w:firstLine="1418"/>
        <w:jc w:val="both"/>
        <w:rPr>
          <w:rFonts w:cs="Calibri"/>
        </w:rPr>
      </w:pPr>
    </w:p>
    <w:tbl>
      <w:tblPr>
        <w:tblW w:w="10015" w:type="dxa"/>
        <w:jc w:val="center"/>
        <w:tblInd w:w="-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015"/>
      </w:tblGrid>
      <w:tr w:rsidR="006B0475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RAZÕES</w:t>
            </w:r>
          </w:p>
        </w:tc>
      </w:tr>
      <w:tr w:rsidR="006B0475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Eu não estava estacionado, não desliguei o carro, estava aguardando outro carro estacionado do outro lado</w:t>
            </w:r>
          </w:p>
        </w:tc>
      </w:tr>
      <w:tr w:rsidR="006B0475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da rua liberar a vaga para que eu, somente então, pudesse estacionar corretamente.</w:t>
            </w:r>
          </w:p>
        </w:tc>
      </w:tr>
      <w:tr w:rsidR="006B0475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6B0475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6B0475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6B0475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6B0475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  <w:tr w:rsidR="006B0475" w:rsidRPr="000F117C" w:rsidTr="00D32E8B">
        <w:trPr>
          <w:trHeight w:val="360"/>
          <w:jc w:val="center"/>
        </w:trPr>
        <w:tc>
          <w:tcPr>
            <w:tcW w:w="100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</w:tbl>
    <w:p w:rsidR="006B0475" w:rsidRDefault="006B0475" w:rsidP="00A63659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tbl>
      <w:tblPr>
        <w:tblW w:w="0" w:type="auto"/>
        <w:jc w:val="center"/>
        <w:tblInd w:w="-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002"/>
        <w:gridCol w:w="5013"/>
      </w:tblGrid>
      <w:tr w:rsidR="006B0475" w:rsidRPr="000F117C" w:rsidTr="00D32E8B">
        <w:trPr>
          <w:trHeight w:val="1"/>
          <w:jc w:val="center"/>
        </w:trPr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 w:rsidRPr="000F117C">
              <w:rPr>
                <w:rFonts w:ascii="Arial" w:hAnsi="Arial" w:cs="Arial"/>
                <w:b/>
                <w:bCs/>
              </w:rPr>
              <w:t>ASSINATURA</w:t>
            </w:r>
          </w:p>
        </w:tc>
      </w:tr>
      <w:tr w:rsidR="006B0475" w:rsidRPr="000F117C" w:rsidTr="00D32E8B">
        <w:trPr>
          <w:trHeight w:val="1"/>
          <w:jc w:val="center"/>
        </w:trPr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04/09/2019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B0475" w:rsidRPr="000F117C" w:rsidRDefault="006B04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</w:tc>
      </w:tr>
    </w:tbl>
    <w:p w:rsidR="006B0475" w:rsidRDefault="006B0475"/>
    <w:sectPr w:rsidR="006B0475" w:rsidSect="002E119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475" w:rsidRDefault="006B0475" w:rsidP="00A63659">
      <w:pPr>
        <w:spacing w:after="0" w:line="240" w:lineRule="auto"/>
      </w:pPr>
      <w:r>
        <w:separator/>
      </w:r>
    </w:p>
  </w:endnote>
  <w:endnote w:type="continuationSeparator" w:id="0">
    <w:p w:rsidR="006B0475" w:rsidRDefault="006B0475" w:rsidP="00A6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475" w:rsidRDefault="006B0475" w:rsidP="00A63659">
      <w:pPr>
        <w:spacing w:after="0" w:line="240" w:lineRule="auto"/>
      </w:pPr>
      <w:r>
        <w:separator/>
      </w:r>
    </w:p>
  </w:footnote>
  <w:footnote w:type="continuationSeparator" w:id="0">
    <w:p w:rsidR="006B0475" w:rsidRDefault="006B0475" w:rsidP="00A63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475" w:rsidRPr="00A63659" w:rsidRDefault="006B0475" w:rsidP="00A63659">
    <w:pPr>
      <w:autoSpaceDE w:val="0"/>
      <w:autoSpaceDN w:val="0"/>
      <w:adjustRightInd w:val="0"/>
      <w:spacing w:after="0" w:line="240" w:lineRule="auto"/>
      <w:jc w:val="center"/>
      <w:rPr>
        <w:rFonts w:ascii="Arial Black" w:hAnsi="Arial Black" w:cs="Arial Black"/>
        <w:smallCaps/>
        <w:color w:val="24211D"/>
        <w:sz w:val="24"/>
        <w:szCs w:val="24"/>
      </w:rPr>
    </w:pPr>
    <w:r>
      <w:rPr>
        <w:rFonts w:ascii="Arial Black" w:hAnsi="Arial Black" w:cs="Arial Black"/>
        <w:smallCaps/>
        <w:color w:val="24211D"/>
        <w:sz w:val="24"/>
        <w:szCs w:val="24"/>
      </w:rPr>
      <w:t xml:space="preserve">                                            </w:t>
    </w:r>
    <w:r w:rsidRPr="00FA4498">
      <w:rPr>
        <w:rFonts w:cs="Calibri"/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7" type="#_x0000_t75" style="width:30.75pt;height:27pt;visibility:visible">
          <v:imagedata r:id="rId1" o:title=""/>
        </v:shape>
      </w:pict>
    </w:r>
    <w:r>
      <w:rPr>
        <w:rFonts w:ascii="Arial Black" w:hAnsi="Arial Black" w:cs="Arial Black"/>
        <w:smallCaps/>
        <w:color w:val="24211D"/>
        <w:sz w:val="24"/>
        <w:szCs w:val="24"/>
      </w:rPr>
      <w:t xml:space="preserve">DETRAN-GO   </w:t>
    </w:r>
    <w:r w:rsidRPr="00FA4498">
      <w:rPr>
        <w:rFonts w:cs="Calibri"/>
        <w:noProof/>
        <w:lang w:eastAsia="pt-BR"/>
      </w:rPr>
      <w:pict>
        <v:shape id="Imagem 2" o:spid="_x0000_i1028" type="#_x0000_t75" style="width:159pt;height:43.5pt;visibility:visible">
          <v:imagedata r:id="rId2" o:title=""/>
        </v:shape>
      </w:pict>
    </w:r>
  </w:p>
  <w:p w:rsidR="006B0475" w:rsidRDefault="006B047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B5403F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3659"/>
    <w:rsid w:val="000F117C"/>
    <w:rsid w:val="001B00F5"/>
    <w:rsid w:val="002E1195"/>
    <w:rsid w:val="00462F3C"/>
    <w:rsid w:val="006B0475"/>
    <w:rsid w:val="00772A1C"/>
    <w:rsid w:val="007B18B8"/>
    <w:rsid w:val="008B5039"/>
    <w:rsid w:val="008E3F5D"/>
    <w:rsid w:val="00910BD8"/>
    <w:rsid w:val="009C5391"/>
    <w:rsid w:val="00A63659"/>
    <w:rsid w:val="00BF194D"/>
    <w:rsid w:val="00D32E8B"/>
    <w:rsid w:val="00FA4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65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A63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636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A636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63659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A636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63659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lepar7.pr.gov.br/detran/processos/multas/recurso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tran.go.gov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2</Pages>
  <Words>459</Words>
  <Characters>2479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APRESENTAÇÃO DE RECURSO DE MULTA</dc:title>
  <dc:subject/>
  <dc:creator>Murilo</dc:creator>
  <cp:keywords/>
  <dc:description/>
  <cp:lastModifiedBy>f538460</cp:lastModifiedBy>
  <cp:revision>4</cp:revision>
  <dcterms:created xsi:type="dcterms:W3CDTF">2019-09-03T19:57:00Z</dcterms:created>
  <dcterms:modified xsi:type="dcterms:W3CDTF">2019-09-03T20:03:00Z</dcterms:modified>
</cp:coreProperties>
</file>