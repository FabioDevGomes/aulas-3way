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91" w:rsidRDefault="00790091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90091" w:rsidRDefault="00790091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hyperlink r:id="rId7" w:history="1">
        <w:r>
          <w:rPr>
            <w:rFonts w:ascii="Arial" w:hAnsi="Arial" w:cs="Arial"/>
            <w:b/>
            <w:bCs/>
            <w:smallCaps/>
            <w:color w:val="0000FF"/>
            <w:u w:val="single"/>
          </w:rPr>
          <w:t>Formulário para Interposição de Recurso de Multa</w:t>
        </w:r>
      </w:hyperlink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764"/>
        <w:gridCol w:w="2238"/>
        <w:gridCol w:w="455"/>
        <w:gridCol w:w="2835"/>
        <w:gridCol w:w="1723"/>
      </w:tblGrid>
      <w:tr w:rsidR="00790091" w:rsidRPr="00E25076">
        <w:trPr>
          <w:trHeight w:val="380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E25076">
              <w:rPr>
                <w:rFonts w:ascii="Arial" w:hAnsi="Arial" w:cs="Arial"/>
                <w:b/>
                <w:bCs/>
              </w:rPr>
              <w:t>Veículo</w:t>
            </w:r>
          </w:p>
        </w:tc>
      </w:tr>
      <w:tr w:rsidR="00790091" w:rsidRPr="00E25076">
        <w:trPr>
          <w:trHeight w:val="380"/>
        </w:trPr>
        <w:tc>
          <w:tcPr>
            <w:tcW w:w="5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E25076">
              <w:rPr>
                <w:rFonts w:ascii="Arial" w:hAnsi="Arial" w:cs="Arial"/>
              </w:rPr>
              <w:t>Placa:</w:t>
            </w:r>
          </w:p>
        </w:tc>
        <w:tc>
          <w:tcPr>
            <w:tcW w:w="5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E25076">
              <w:rPr>
                <w:rFonts w:ascii="Arial" w:hAnsi="Arial" w:cs="Arial"/>
              </w:rPr>
              <w:t>Marca/Modelo:</w:t>
            </w:r>
          </w:p>
        </w:tc>
      </w:tr>
      <w:tr w:rsidR="00790091" w:rsidRPr="00E25076">
        <w:trPr>
          <w:trHeight w:val="380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E25076">
              <w:rPr>
                <w:rFonts w:ascii="Arial" w:hAnsi="Arial" w:cs="Arial"/>
                <w:b/>
                <w:bCs/>
              </w:rPr>
              <w:t>Recorrente</w:t>
            </w:r>
          </w:p>
        </w:tc>
      </w:tr>
      <w:tr w:rsidR="00790091" w:rsidRPr="00E25076">
        <w:trPr>
          <w:trHeight w:val="380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E25076">
              <w:rPr>
                <w:rFonts w:ascii="Arial" w:hAnsi="Arial" w:cs="Arial"/>
              </w:rPr>
              <w:t>Nome:</w:t>
            </w:r>
          </w:p>
        </w:tc>
      </w:tr>
      <w:tr w:rsidR="00790091" w:rsidRPr="00E25076">
        <w:trPr>
          <w:trHeight w:val="380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E25076">
              <w:rPr>
                <w:rFonts w:ascii="Arial" w:hAnsi="Arial" w:cs="Arial"/>
              </w:rPr>
              <w:t>CPF/CGC:</w:t>
            </w:r>
          </w:p>
        </w:tc>
      </w:tr>
      <w:tr w:rsidR="00790091" w:rsidRPr="00E25076">
        <w:trPr>
          <w:trHeight w:val="380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E25076">
              <w:rPr>
                <w:rFonts w:ascii="Arial" w:hAnsi="Arial" w:cs="Arial"/>
              </w:rPr>
              <w:t>Endereço:</w:t>
            </w:r>
          </w:p>
        </w:tc>
      </w:tr>
      <w:tr w:rsidR="00790091" w:rsidRPr="00E25076">
        <w:trPr>
          <w:trHeight w:val="380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E25076">
              <w:rPr>
                <w:rFonts w:ascii="Arial" w:hAnsi="Arial" w:cs="Arial"/>
              </w:rPr>
              <w:t>Número:</w:t>
            </w:r>
          </w:p>
        </w:tc>
        <w:tc>
          <w:tcPr>
            <w:tcW w:w="7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E25076">
              <w:rPr>
                <w:rFonts w:ascii="Arial" w:hAnsi="Arial" w:cs="Arial"/>
              </w:rPr>
              <w:t>Complemento:</w:t>
            </w:r>
          </w:p>
        </w:tc>
      </w:tr>
      <w:tr w:rsidR="00790091" w:rsidRPr="00E25076">
        <w:trPr>
          <w:trHeight w:val="380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E25076">
              <w:rPr>
                <w:rFonts w:ascii="Arial" w:hAnsi="Arial" w:cs="Arial"/>
              </w:rPr>
              <w:t>Bairro:</w:t>
            </w:r>
          </w:p>
        </w:tc>
      </w:tr>
      <w:tr w:rsidR="00790091" w:rsidRPr="00E25076">
        <w:trPr>
          <w:trHeight w:val="380"/>
        </w:trPr>
        <w:tc>
          <w:tcPr>
            <w:tcW w:w="8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E25076">
              <w:rPr>
                <w:rFonts w:ascii="Arial" w:hAnsi="Arial" w:cs="Arial"/>
              </w:rPr>
              <w:t>Cidade: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E25076">
              <w:rPr>
                <w:rFonts w:ascii="Arial" w:hAnsi="Arial" w:cs="Arial"/>
              </w:rPr>
              <w:t>UF:</w:t>
            </w:r>
          </w:p>
        </w:tc>
      </w:tr>
      <w:tr w:rsidR="00790091" w:rsidRPr="00E25076">
        <w:trPr>
          <w:trHeight w:val="380"/>
        </w:trPr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E25076">
              <w:rPr>
                <w:rFonts w:ascii="Arial" w:hAnsi="Arial" w:cs="Arial"/>
              </w:rPr>
              <w:t>CEP:</w:t>
            </w:r>
          </w:p>
        </w:tc>
        <w:tc>
          <w:tcPr>
            <w:tcW w:w="4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E25076">
              <w:rPr>
                <w:rFonts w:ascii="Arial" w:hAnsi="Arial" w:cs="Arial"/>
              </w:rPr>
              <w:t>Telefone:</w:t>
            </w:r>
          </w:p>
        </w:tc>
      </w:tr>
      <w:tr w:rsidR="00790091" w:rsidRPr="00E25076">
        <w:trPr>
          <w:trHeight w:val="380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E25076">
              <w:rPr>
                <w:rFonts w:ascii="Arial" w:hAnsi="Arial" w:cs="Arial"/>
              </w:rPr>
              <w:t>Número do Registro da CNH:</w:t>
            </w:r>
          </w:p>
        </w:tc>
      </w:tr>
      <w:tr w:rsidR="00790091" w:rsidRPr="00E25076">
        <w:trPr>
          <w:trHeight w:val="380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E25076">
              <w:rPr>
                <w:rFonts w:ascii="Arial" w:hAnsi="Arial" w:cs="Arial"/>
              </w:rPr>
              <w:t>UF da CNH:</w:t>
            </w:r>
          </w:p>
        </w:tc>
      </w:tr>
      <w:tr w:rsidR="00790091" w:rsidRPr="00E25076">
        <w:trPr>
          <w:trHeight w:val="380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E25076">
              <w:rPr>
                <w:rFonts w:ascii="Arial" w:hAnsi="Arial" w:cs="Arial"/>
                <w:b/>
                <w:bCs/>
              </w:rPr>
              <w:t>Recorrente:                      (   ) Proprietário                    (   ) Condutor</w:t>
            </w:r>
          </w:p>
        </w:tc>
      </w:tr>
    </w:tbl>
    <w:p w:rsidR="00790091" w:rsidRDefault="00790091" w:rsidP="00A63659">
      <w:pPr>
        <w:autoSpaceDE w:val="0"/>
        <w:autoSpaceDN w:val="0"/>
        <w:adjustRightInd w:val="0"/>
        <w:spacing w:after="0" w:line="320" w:lineRule="atLeast"/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Vem, mui respeitosamente, perante Vossa Senhoria, em tempo oportuno, apresentar </w:t>
      </w:r>
      <w:r>
        <w:rPr>
          <w:rFonts w:ascii="Arial" w:hAnsi="Arial" w:cs="Arial"/>
          <w:b/>
          <w:bCs/>
        </w:rPr>
        <w:t xml:space="preserve">DEFESA PRÉVIA </w:t>
      </w:r>
      <w:r>
        <w:rPr>
          <w:rFonts w:ascii="Arial" w:hAnsi="Arial" w:cs="Arial"/>
        </w:rPr>
        <w:t>(  )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ou interpor </w:t>
      </w:r>
      <w:r>
        <w:rPr>
          <w:rFonts w:ascii="Arial" w:hAnsi="Arial" w:cs="Arial"/>
          <w:b/>
          <w:bCs/>
        </w:rPr>
        <w:t xml:space="preserve">RECURSO </w:t>
      </w:r>
      <w:r>
        <w:rPr>
          <w:rFonts w:ascii="Arial" w:hAnsi="Arial" w:cs="Arial"/>
        </w:rPr>
        <w:t xml:space="preserve">(  ) para solicitar o reestudo do Auto de Infração n.º _____________________________ ou Notificação da Autuação n.º _____________________________. Requeiro o </w:t>
      </w:r>
      <w:r>
        <w:rPr>
          <w:rFonts w:ascii="Arial" w:hAnsi="Arial" w:cs="Arial"/>
          <w:b/>
          <w:bCs/>
        </w:rPr>
        <w:t xml:space="preserve">CANCELAMENTO </w:t>
      </w:r>
      <w:r>
        <w:rPr>
          <w:rFonts w:ascii="Arial" w:hAnsi="Arial" w:cs="Arial"/>
        </w:rPr>
        <w:t xml:space="preserve">(   ) ou a </w:t>
      </w:r>
      <w:r>
        <w:rPr>
          <w:rFonts w:ascii="Arial" w:hAnsi="Arial" w:cs="Arial"/>
          <w:b/>
          <w:bCs/>
        </w:rPr>
        <w:t xml:space="preserve">RESTITUIÇÃO </w:t>
      </w:r>
      <w:r>
        <w:rPr>
          <w:rFonts w:ascii="Arial" w:hAnsi="Arial" w:cs="Arial"/>
        </w:rPr>
        <w:t>(    ), ante a observação do disposto da Legislação de Trânsito vigente.</w:t>
      </w:r>
    </w:p>
    <w:p w:rsidR="00790091" w:rsidRDefault="00790091" w:rsidP="00A63659">
      <w:pPr>
        <w:autoSpaceDE w:val="0"/>
        <w:autoSpaceDN w:val="0"/>
        <w:adjustRightInd w:val="0"/>
        <w:spacing w:after="0" w:line="320" w:lineRule="atLeast"/>
        <w:ind w:firstLine="1418"/>
        <w:jc w:val="both"/>
        <w:rPr>
          <w:rFonts w:cs="Calibri"/>
        </w:rPr>
      </w:pPr>
    </w:p>
    <w:tbl>
      <w:tblPr>
        <w:tblW w:w="10015" w:type="dxa"/>
        <w:tblInd w:w="-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015"/>
      </w:tblGrid>
      <w:tr w:rsidR="00790091" w:rsidRPr="00E25076" w:rsidTr="00873716">
        <w:trPr>
          <w:trHeight w:val="360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E25076">
              <w:rPr>
                <w:rFonts w:ascii="Arial" w:hAnsi="Arial" w:cs="Arial"/>
                <w:b/>
                <w:bCs/>
              </w:rPr>
              <w:t>RAZÕES</w:t>
            </w:r>
          </w:p>
        </w:tc>
      </w:tr>
      <w:tr w:rsidR="00790091" w:rsidRPr="00E25076" w:rsidTr="00873716">
        <w:trPr>
          <w:trHeight w:val="360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790091" w:rsidRPr="00E25076" w:rsidTr="00873716">
        <w:trPr>
          <w:trHeight w:val="360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790091" w:rsidRPr="00E25076" w:rsidTr="00873716">
        <w:trPr>
          <w:trHeight w:val="360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790091" w:rsidRPr="00E25076" w:rsidTr="00873716">
        <w:trPr>
          <w:trHeight w:val="360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790091" w:rsidRPr="00E25076" w:rsidTr="00873716">
        <w:trPr>
          <w:trHeight w:val="360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790091" w:rsidRPr="00E25076" w:rsidTr="00873716">
        <w:trPr>
          <w:trHeight w:val="360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790091" w:rsidRPr="00E25076" w:rsidTr="00873716">
        <w:trPr>
          <w:trHeight w:val="360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790091" w:rsidRPr="00E25076" w:rsidTr="00873716">
        <w:trPr>
          <w:trHeight w:val="360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</w:tbl>
    <w:p w:rsidR="00790091" w:rsidRDefault="00790091" w:rsidP="00A6365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002"/>
        <w:gridCol w:w="5013"/>
      </w:tblGrid>
      <w:tr w:rsidR="00790091" w:rsidRPr="00E25076">
        <w:trPr>
          <w:trHeight w:val="1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E25076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E25076">
              <w:rPr>
                <w:rFonts w:ascii="Arial" w:hAnsi="Arial" w:cs="Arial"/>
                <w:b/>
                <w:bCs/>
              </w:rPr>
              <w:t>ASSINATURA</w:t>
            </w:r>
          </w:p>
        </w:tc>
      </w:tr>
      <w:tr w:rsidR="00790091" w:rsidRPr="00E25076">
        <w:trPr>
          <w:trHeight w:val="1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0091" w:rsidRPr="00E25076" w:rsidRDefault="00790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</w:tr>
    </w:tbl>
    <w:p w:rsidR="00790091" w:rsidRDefault="00790091"/>
    <w:sectPr w:rsidR="00790091" w:rsidSect="002E119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091" w:rsidRDefault="00790091" w:rsidP="00A63659">
      <w:pPr>
        <w:spacing w:after="0" w:line="240" w:lineRule="auto"/>
      </w:pPr>
      <w:r>
        <w:separator/>
      </w:r>
    </w:p>
  </w:endnote>
  <w:endnote w:type="continuationSeparator" w:id="0">
    <w:p w:rsidR="00790091" w:rsidRDefault="00790091" w:rsidP="00A6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091" w:rsidRDefault="00790091" w:rsidP="00A63659">
      <w:pPr>
        <w:spacing w:after="0" w:line="240" w:lineRule="auto"/>
      </w:pPr>
      <w:r>
        <w:separator/>
      </w:r>
    </w:p>
  </w:footnote>
  <w:footnote w:type="continuationSeparator" w:id="0">
    <w:p w:rsidR="00790091" w:rsidRDefault="00790091" w:rsidP="00A6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091" w:rsidRPr="00A63659" w:rsidRDefault="00790091" w:rsidP="00A63659">
    <w:pPr>
      <w:autoSpaceDE w:val="0"/>
      <w:autoSpaceDN w:val="0"/>
      <w:adjustRightInd w:val="0"/>
      <w:spacing w:after="0" w:line="240" w:lineRule="auto"/>
      <w:jc w:val="center"/>
      <w:rPr>
        <w:rFonts w:ascii="Arial Black" w:hAnsi="Arial Black" w:cs="Arial Black"/>
        <w:smallCaps/>
        <w:color w:val="24211D"/>
        <w:sz w:val="24"/>
        <w:szCs w:val="24"/>
      </w:rPr>
    </w:pPr>
    <w:r>
      <w:rPr>
        <w:rFonts w:ascii="Arial Black" w:hAnsi="Arial Black" w:cs="Arial Black"/>
        <w:smallCaps/>
        <w:color w:val="24211D"/>
        <w:sz w:val="24"/>
        <w:szCs w:val="24"/>
      </w:rPr>
      <w:t xml:space="preserve">                                            </w:t>
    </w:r>
    <w:r w:rsidRPr="00E25076">
      <w:rPr>
        <w:rFonts w:cs="Calibri"/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7" type="#_x0000_t75" style="width:31.5pt;height:27pt;visibility:visible">
          <v:imagedata r:id="rId1" o:title=""/>
        </v:shape>
      </w:pict>
    </w:r>
    <w:r>
      <w:rPr>
        <w:rFonts w:ascii="Arial Black" w:hAnsi="Arial Black" w:cs="Arial Black"/>
        <w:smallCaps/>
        <w:color w:val="24211D"/>
        <w:sz w:val="24"/>
        <w:szCs w:val="24"/>
      </w:rPr>
      <w:t xml:space="preserve">DETRAN-GO   </w:t>
    </w:r>
    <w:r w:rsidRPr="00E25076">
      <w:rPr>
        <w:rFonts w:cs="Calibri"/>
        <w:noProof/>
        <w:lang w:eastAsia="pt-BR"/>
      </w:rPr>
      <w:pict>
        <v:shape id="Imagem 2" o:spid="_x0000_i1028" type="#_x0000_t75" style="width:159pt;height:43.5pt;visibility:visible">
          <v:imagedata r:id="rId2" o:title=""/>
        </v:shape>
      </w:pict>
    </w:r>
  </w:p>
  <w:p w:rsidR="00790091" w:rsidRDefault="007900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B5403F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3659"/>
    <w:rsid w:val="001B00F5"/>
    <w:rsid w:val="002E1195"/>
    <w:rsid w:val="00790091"/>
    <w:rsid w:val="007C24DF"/>
    <w:rsid w:val="00873716"/>
    <w:rsid w:val="008A1093"/>
    <w:rsid w:val="00A63659"/>
    <w:rsid w:val="00E25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5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63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636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A636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6365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A636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6365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elepar7.pr.gov.br/detran/processos/multas/recurs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127</Words>
  <Characters>691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PARA INTERPOSIÇÃO DE RECURSO DE MULTA</dc:title>
  <dc:subject/>
  <dc:creator>Murilo</dc:creator>
  <cp:keywords/>
  <dc:description/>
  <cp:lastModifiedBy>f538460</cp:lastModifiedBy>
  <cp:revision>2</cp:revision>
  <dcterms:created xsi:type="dcterms:W3CDTF">2019-09-03T20:07:00Z</dcterms:created>
  <dcterms:modified xsi:type="dcterms:W3CDTF">2019-09-03T20:07:00Z</dcterms:modified>
</cp:coreProperties>
</file>