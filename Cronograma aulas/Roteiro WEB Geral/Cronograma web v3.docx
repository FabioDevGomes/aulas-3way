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4098" w:rsidRDefault="00074098">
      <w:pPr>
        <w:rPr>
          <w:rFonts w:ascii="Open Sans" w:hAnsi="Open Sans"/>
          <w:sz w:val="20"/>
          <w:szCs w:val="20"/>
        </w:rPr>
      </w:pPr>
    </w:p>
    <w:p w:rsidR="00074098" w:rsidRDefault="00074098">
      <w:pPr>
        <w:rPr>
          <w:rFonts w:ascii="Open Sans" w:hAnsi="Open Sans"/>
          <w:sz w:val="20"/>
          <w:szCs w:val="20"/>
          <w:lang w:val="pt-BR"/>
        </w:rPr>
      </w:pPr>
    </w:p>
    <w:p w:rsidR="00074098" w:rsidRPr="006C48BA" w:rsidRDefault="0007409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074098" w:rsidRDefault="00074098">
      <w:pPr>
        <w:rPr>
          <w:rFonts w:ascii="Open Sans" w:hAnsi="Open Sans"/>
          <w:sz w:val="20"/>
          <w:szCs w:val="20"/>
          <w:lang w:val="pt-BR"/>
        </w:rPr>
      </w:pPr>
      <w:r w:rsidRPr="008D53F5">
        <w:rPr>
          <w:rFonts w:ascii="Open Sans" w:hAnsi="Open Sans"/>
          <w:sz w:val="20"/>
          <w:szCs w:val="20"/>
          <w:shd w:val="clear" w:color="auto" w:fill="D9D9D9"/>
          <w:lang w:val="pt-BR"/>
        </w:rPr>
        <w:t>banco de dados-v2.1</w:t>
      </w:r>
      <w:r w:rsidRPr="006C48BA">
        <w:rPr>
          <w:rFonts w:ascii="Open Sans" w:hAnsi="Open Sans"/>
          <w:sz w:val="20"/>
          <w:szCs w:val="20"/>
          <w:highlight w:val="lightGray"/>
          <w:lang w:val="pt-BR"/>
        </w:rPr>
        <w:t>.pdf</w:t>
      </w:r>
    </w:p>
    <w:p w:rsidR="00074098" w:rsidRPr="006C48BA" w:rsidRDefault="00074098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-------------------------------------------------------------------------------------------------------</w:t>
      </w:r>
    </w:p>
    <w:p w:rsidR="00074098" w:rsidRDefault="00074098">
      <w:pPr>
        <w:rPr>
          <w:rFonts w:ascii="Open Sans" w:hAnsi="Open Sans"/>
          <w:sz w:val="20"/>
          <w:szCs w:val="20"/>
          <w:lang w:val="pt-BR"/>
        </w:rPr>
      </w:pPr>
    </w:p>
    <w:p w:rsidR="00074098" w:rsidRPr="005B679B" w:rsidRDefault="00074098" w:rsidP="005341C2">
      <w:pPr>
        <w:rPr>
          <w:rFonts w:ascii="Open Sans" w:hAnsi="Open Sans"/>
          <w:bCs/>
          <w:sz w:val="36"/>
          <w:szCs w:val="20"/>
          <w:lang w:val="pt-BR"/>
        </w:rPr>
      </w:pPr>
      <w:r w:rsidRPr="005B679B">
        <w:rPr>
          <w:rFonts w:ascii="Open Sans" w:hAnsi="Open Sans"/>
          <w:bCs/>
          <w:sz w:val="36"/>
          <w:szCs w:val="20"/>
          <w:lang w:val="pt-BR"/>
        </w:rPr>
        <w:t>....</w:t>
      </w: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noProof/>
          <w:lang w:eastAsia="en-US" w:bidi="ar-S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m 1" o:spid="_x0000_i1025" type="#_x0000_t75" style="width:552pt;height:251.25pt;visibility:visible">
            <v:imagedata r:id="rId4" o:title=""/>
          </v:shape>
        </w:pict>
      </w:r>
    </w:p>
    <w:p w:rsidR="00074098" w:rsidRDefault="00074098" w:rsidP="00096D96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Adiciona chaves no if, (convenção google)</w:t>
      </w: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Usar classe exemplo do eclipse</w:t>
      </w: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6C48BA" w:rsidRDefault="0007409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22:</w:t>
      </w:r>
    </w:p>
    <w:p w:rsidR="00074098" w:rsidRPr="0021277F" w:rsidRDefault="00074098" w:rsidP="001A1122">
      <w:pPr>
        <w:rPr>
          <w:lang w:val="pt-BR"/>
        </w:rPr>
      </w:pPr>
      <w:r w:rsidRPr="00EC0846">
        <w:rPr>
          <w:rFonts w:ascii="Open Sans" w:hAnsi="Open Sans"/>
          <w:bCs/>
          <w:sz w:val="20"/>
          <w:szCs w:val="20"/>
          <w:lang w:val="pt-BR"/>
        </w:rPr>
        <w:t xml:space="preserve">Executar SQL localizado em: </w:t>
      </w:r>
      <w:hyperlink r:id="rId5" w:history="1">
        <w:r w:rsidRPr="00EC0846">
          <w:rPr>
            <w:rStyle w:val="Hyperlink"/>
            <w:rFonts w:cs="Arial"/>
            <w:lang w:val="pt-BR"/>
          </w:rPr>
          <w:t>https://github.com/FabioDevGomes/aulas-3way/blob/master/sql/sqls%20usado%20em%20sala%20aula%20web01%20threeway.sql</w:t>
        </w:r>
      </w:hyperlink>
    </w:p>
    <w:p w:rsidR="00074098" w:rsidRPr="006C48BA" w:rsidRDefault="00074098" w:rsidP="001A1122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</w:p>
    <w:p w:rsidR="00074098" w:rsidRDefault="00074098" w:rsidP="001A1122">
      <w:pPr>
        <w:rPr>
          <w:rFonts w:ascii="Open Sans" w:hAnsi="Open Sans"/>
          <w:bCs/>
          <w:sz w:val="20"/>
          <w:szCs w:val="20"/>
          <w:u w:val="single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obter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126D83">
        <w:rPr>
          <w:rFonts w:ascii="Open Sans" w:hAnsi="Open Sans"/>
          <w:bCs/>
          <w:sz w:val="20"/>
          <w:szCs w:val="20"/>
          <w:u w:val="single"/>
          <w:lang w:val="pt-BR"/>
        </w:rPr>
        <w:t>após slide 23</w:t>
      </w: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A2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(1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parou no obter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74098" w:rsidRDefault="0007409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t7 web (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>2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de 10) </w:t>
      </w:r>
      <w:r>
        <w:rPr>
          <w:rFonts w:ascii="Open Sans" w:hAnsi="Open Sans"/>
          <w:b/>
          <w:bCs/>
          <w:color w:val="FF0000"/>
          <w:sz w:val="16"/>
          <w:szCs w:val="16"/>
          <w:lang w:val="pt-BR"/>
        </w:rPr>
        <w:t xml:space="preserve"> falta testar o inserir com o método main 2 alunos</w:t>
      </w:r>
      <w:r w:rsidRPr="009679A8">
        <w:rPr>
          <w:rFonts w:ascii="Open Sans" w:hAnsi="Open Sans"/>
          <w:b/>
          <w:bCs/>
          <w:color w:val="FF0000"/>
          <w:sz w:val="16"/>
          <w:szCs w:val="16"/>
          <w:lang w:val="pt-BR"/>
        </w:rPr>
        <w:t>--------------------------------------</w:t>
      </w:r>
    </w:p>
    <w:p w:rsidR="00074098" w:rsidRDefault="0007409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074098" w:rsidRDefault="0007409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074098" w:rsidRDefault="0007409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074098" w:rsidRDefault="0007409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</w:p>
    <w:p w:rsidR="00074098" w:rsidRPr="009679A8" w:rsidRDefault="00074098" w:rsidP="00EE4D72">
      <w:pPr>
        <w:rPr>
          <w:rFonts w:ascii="Open Sans" w:hAnsi="Open Sans"/>
          <w:b/>
          <w:bCs/>
          <w:color w:val="FF0000"/>
          <w:sz w:val="16"/>
          <w:szCs w:val="16"/>
          <w:lang w:val="pt-BR"/>
        </w:rPr>
      </w:pPr>
      <w:r w:rsidRPr="00AE3473">
        <w:rPr>
          <w:rFonts w:ascii="Open Sans" w:hAnsi="Open Sans"/>
          <w:bCs/>
          <w:sz w:val="20"/>
          <w:szCs w:val="20"/>
          <w:lang w:val="pt-BR"/>
        </w:rPr>
        <w:pict>
          <v:shape id="_x0000_i1026" type="#_x0000_t75" style="width:552.75pt;height:186.75pt">
            <v:imagedata r:id="rId6" o:title=""/>
          </v:shape>
        </w:pict>
      </w:r>
    </w:p>
    <w:p w:rsidR="00074098" w:rsidRDefault="0007409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74098" w:rsidRDefault="0007409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74098" w:rsidRDefault="0007409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74098" w:rsidRDefault="0007409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//Criar repositório para armazenar códigos e adiantar a turma</w:t>
      </w:r>
    </w:p>
    <w:p w:rsidR="00074098" w:rsidRDefault="0007409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74098" w:rsidRDefault="0007409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74098" w:rsidRPr="0021277F" w:rsidRDefault="00074098" w:rsidP="00E653BD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Para testar a chamada do método obter() </w:t>
      </w:r>
    </w:p>
    <w:p w:rsidR="00074098" w:rsidRPr="003C159A" w:rsidRDefault="00074098" w:rsidP="001A1122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3C159A">
        <w:rPr>
          <w:rFonts w:ascii="Open Sans" w:hAnsi="Open Sans"/>
          <w:bCs/>
          <w:color w:val="FF0000"/>
          <w:sz w:val="20"/>
          <w:szCs w:val="20"/>
          <w:lang w:val="pt-BR"/>
        </w:rPr>
        <w:t>Criar a classe TestaObterClienteDao</w:t>
      </w: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6C48BA" w:rsidRDefault="0007409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23:</w:t>
      </w: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inserir</w:t>
      </w: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6C48BA" w:rsidRDefault="0007409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24:</w:t>
      </w: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alterar</w:t>
      </w: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6C48BA" w:rsidRDefault="0007409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28:</w:t>
      </w: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Não</w:t>
      </w: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  <w:r>
        <w:rPr>
          <w:rFonts w:ascii="Open Sans" w:hAnsi="Open Sans"/>
          <w:bCs/>
          <w:sz w:val="20"/>
          <w:szCs w:val="20"/>
          <w:lang w:val="pt-BR"/>
        </w:rPr>
        <w:t>, explicar o q é CRUD (implementado no slide 23)</w:t>
      </w: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6C48BA" w:rsidRDefault="0007409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29:</w:t>
      </w: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22)</w:t>
      </w: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6C48BA" w:rsidRDefault="00074098" w:rsidP="00741317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30:</w:t>
      </w: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(Implementado no slide 24)</w:t>
      </w: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6C48BA" w:rsidRDefault="00074098" w:rsidP="001A1122">
      <w:pPr>
        <w:rPr>
          <w:rFonts w:ascii="Open Sans" w:hAnsi="Open Sans"/>
          <w:b/>
          <w:bCs/>
          <w:sz w:val="20"/>
          <w:szCs w:val="20"/>
          <w:highlight w:val="lightGray"/>
          <w:lang w:val="pt-BR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31:</w:t>
      </w: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 w:rsidRPr="001A1122">
        <w:rPr>
          <w:rFonts w:ascii="Open Sans" w:hAnsi="Open Sans"/>
          <w:bCs/>
          <w:sz w:val="20"/>
          <w:szCs w:val="20"/>
          <w:lang w:val="pt-BR"/>
        </w:rPr>
        <w:t xml:space="preserve"> Implementar remover</w:t>
      </w: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Ajustar código</w:t>
      </w: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setInt()</w:t>
      </w: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getCodCliente</w:t>
      </w: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- Try com recursos</w:t>
      </w:r>
    </w:p>
    <w:p w:rsidR="00074098" w:rsidRPr="001A1122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A469DA" w:rsidRDefault="00074098" w:rsidP="008E3BE4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a03 t7 web (de 8) --------------------------------------</w:t>
      </w:r>
    </w:p>
    <w:p w:rsidR="00074098" w:rsidRPr="001A1122" w:rsidRDefault="00074098" w:rsidP="001A1122">
      <w:pPr>
        <w:pBdr>
          <w:bottom w:val="single" w:sz="6" w:space="1" w:color="auto"/>
        </w:pBd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1A1122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567775" w:rsidRDefault="00074098" w:rsidP="0036355E">
      <w:pPr>
        <w:rPr>
          <w:rFonts w:ascii="Open Sans" w:hAnsi="Open Sans"/>
          <w:bCs/>
          <w:sz w:val="20"/>
          <w:szCs w:val="20"/>
        </w:rPr>
      </w:pPr>
      <w:r w:rsidRPr="006C48BA">
        <w:rPr>
          <w:rFonts w:ascii="Open Sans" w:hAnsi="Open Sans"/>
          <w:bCs/>
          <w:sz w:val="20"/>
          <w:szCs w:val="20"/>
          <w:highlight w:val="lightGray"/>
        </w:rPr>
        <w:t>Revisar crud</w:t>
      </w:r>
    </w:p>
    <w:p w:rsidR="00074098" w:rsidRPr="00567775" w:rsidRDefault="00074098" w:rsidP="0036355E">
      <w:pPr>
        <w:rPr>
          <w:rFonts w:ascii="Open Sans" w:hAnsi="Open Sans"/>
          <w:bCs/>
          <w:sz w:val="20"/>
          <w:szCs w:val="20"/>
        </w:rPr>
      </w:pPr>
    </w:p>
    <w:p w:rsidR="00074098" w:rsidRPr="006C48BA" w:rsidRDefault="00074098" w:rsidP="0036355E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074098" w:rsidRDefault="00074098" w:rsidP="0036355E">
      <w:pPr>
        <w:rPr>
          <w:rFonts w:ascii="Open Sans" w:hAnsi="Open Sans"/>
          <w:bCs/>
          <w:sz w:val="20"/>
          <w:szCs w:val="20"/>
        </w:rPr>
      </w:pPr>
      <w:r w:rsidRPr="006C48BA">
        <w:rPr>
          <w:rFonts w:ascii="Open Sans" w:hAnsi="Open Sans"/>
          <w:bCs/>
          <w:sz w:val="20"/>
          <w:szCs w:val="20"/>
          <w:highlight w:val="lightGray"/>
        </w:rPr>
        <w:t>slides fábio.odp</w:t>
      </w:r>
    </w:p>
    <w:p w:rsidR="00074098" w:rsidRPr="006C48BA" w:rsidRDefault="00074098" w:rsidP="00A651E7">
      <w:pPr>
        <w:rPr>
          <w:rFonts w:ascii="Open Sans" w:hAnsi="Open Sans"/>
          <w:b/>
          <w:bCs/>
          <w:sz w:val="20"/>
          <w:szCs w:val="20"/>
          <w:highlight w:val="lightGray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</w:rPr>
        <w:t>-------------------------------------------------------------</w:t>
      </w:r>
    </w:p>
    <w:p w:rsidR="00074098" w:rsidRPr="00A651E7" w:rsidRDefault="00074098" w:rsidP="0036355E">
      <w:pPr>
        <w:rPr>
          <w:rFonts w:ascii="Open Sans" w:hAnsi="Open Sans"/>
          <w:bCs/>
          <w:sz w:val="20"/>
          <w:szCs w:val="20"/>
        </w:rPr>
      </w:pP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>What is HTML?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HTML (Hypertext Markup Language) is not a programming language; it is a markup language used to tell your browser </w:t>
      </w:r>
    </w:p>
    <w:p w:rsidR="00074098" w:rsidRPr="000A75A8" w:rsidRDefault="00074098" w:rsidP="0036355E">
      <w:pPr>
        <w:rPr>
          <w:rFonts w:ascii="Open Sans" w:hAnsi="Open Sans"/>
          <w:bCs/>
          <w:sz w:val="20"/>
          <w:szCs w:val="20"/>
        </w:rPr>
      </w:pPr>
    </w:p>
    <w:p w:rsidR="00074098" w:rsidRPr="00A9191D" w:rsidRDefault="00074098" w:rsidP="0036355E">
      <w:pPr>
        <w:rPr>
          <w:rFonts w:ascii="Open Sans" w:hAnsi="Open Sans"/>
          <w:b/>
          <w:bCs/>
          <w:sz w:val="20"/>
          <w:szCs w:val="20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</w:rPr>
        <w:t>- slide 3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acessar </w:t>
      </w:r>
      <w:r w:rsidRPr="00EE4AC1">
        <w:rPr>
          <w:rFonts w:ascii="Open Sans" w:hAnsi="Open Sans"/>
          <w:b/>
          <w:bCs/>
          <w:sz w:val="20"/>
          <w:szCs w:val="20"/>
        </w:rPr>
        <w:t>HTML Demo</w:t>
      </w:r>
      <w:r w:rsidRPr="0036355E">
        <w:rPr>
          <w:rFonts w:ascii="Open Sans" w:hAnsi="Open Sans"/>
          <w:bCs/>
          <w:sz w:val="20"/>
          <w:szCs w:val="20"/>
        </w:rPr>
        <w:t>: &lt;strong&gt;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alterar font-size: 1rem;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https://developer.mozilla.org/en-US/docs/Web/HTML/Element/strong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</w:rPr>
      </w:pPr>
    </w:p>
    <w:p w:rsidR="00074098" w:rsidRPr="00A9191D" w:rsidRDefault="00074098" w:rsidP="0036355E">
      <w:pPr>
        <w:rPr>
          <w:rFonts w:ascii="Open Sans" w:hAnsi="Open Sans"/>
          <w:b/>
          <w:bCs/>
          <w:sz w:val="20"/>
          <w:szCs w:val="20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</w:rPr>
        <w:t>- slide 5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Acessar novamente a página da tag strong e substituir para &lt;b&gt;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A9191D" w:rsidRDefault="00074098" w:rsidP="0036355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C48BA">
        <w:rPr>
          <w:rFonts w:ascii="Open Sans" w:hAnsi="Open Sans"/>
          <w:b/>
          <w:bCs/>
          <w:sz w:val="20"/>
          <w:szCs w:val="20"/>
          <w:highlight w:val="lightGray"/>
          <w:lang w:val="pt-BR"/>
        </w:rPr>
        <w:t>- slide 6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Implementar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- slide 9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Criar arquivo .css</w:t>
      </w:r>
      <w:r>
        <w:rPr>
          <w:rFonts w:ascii="Open Sans" w:hAnsi="Open Sans"/>
          <w:bCs/>
          <w:sz w:val="20"/>
          <w:szCs w:val="20"/>
          <w:lang w:val="pt-BR"/>
        </w:rPr>
        <w:t xml:space="preserve"> com o conteúdo mostrado em tela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</w:rPr>
      </w:pPr>
      <w:r w:rsidRPr="006C48BA">
        <w:rPr>
          <w:rFonts w:ascii="Open Sans" w:hAnsi="Open Sans"/>
          <w:bCs/>
          <w:sz w:val="20"/>
          <w:szCs w:val="20"/>
          <w:highlight w:val="lightGray"/>
        </w:rPr>
        <w:t>- slide 10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</w:rPr>
      </w:pPr>
      <w:r w:rsidRPr="0036355E">
        <w:rPr>
          <w:rFonts w:ascii="Open Sans" w:hAnsi="Open Sans"/>
          <w:bCs/>
          <w:sz w:val="20"/>
          <w:szCs w:val="20"/>
        </w:rPr>
        <w:t xml:space="preserve"> implementar tag &lt;style&gt; css internal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</w:rPr>
      </w:pP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</w:rPr>
      </w:pPr>
      <w:r w:rsidRPr="006C48BA">
        <w:rPr>
          <w:rFonts w:ascii="Open Sans" w:hAnsi="Open Sans"/>
          <w:bCs/>
          <w:sz w:val="20"/>
          <w:szCs w:val="20"/>
          <w:highlight w:val="lightGray"/>
        </w:rPr>
        <w:t>- slide 11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</w:rPr>
        <w:t xml:space="preserve"> </w:t>
      </w:r>
      <w:r w:rsidRPr="0036355E">
        <w:rPr>
          <w:rFonts w:ascii="Open Sans" w:hAnsi="Open Sans"/>
          <w:bCs/>
          <w:sz w:val="20"/>
          <w:szCs w:val="20"/>
          <w:lang w:val="pt-BR"/>
        </w:rPr>
        <w:t>alterar para css inline</w:t>
      </w:r>
    </w:p>
    <w:p w:rsidR="00074098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21277F" w:rsidRDefault="00074098" w:rsidP="00FD1862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A3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74098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- slide 12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 xml:space="preserve"> Crie um estilo para o seletor </w:t>
      </w:r>
      <w:r w:rsidRPr="000A75A8">
        <w:rPr>
          <w:rFonts w:ascii="Open Sans" w:hAnsi="Open Sans"/>
          <w:b/>
          <w:sz w:val="20"/>
          <w:szCs w:val="20"/>
          <w:lang w:val="pt-BR"/>
        </w:rPr>
        <w:t>third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0A75A8">
        <w:rPr>
          <w:rFonts w:ascii="Open Sans" w:hAnsi="Open Sans"/>
          <w:b/>
          <w:sz w:val="20"/>
          <w:szCs w:val="20"/>
          <w:lang w:val="pt-BR"/>
        </w:rPr>
        <w:t>second</w:t>
      </w: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6355E" w:rsidRDefault="00074098" w:rsidP="0036355E">
      <w:pPr>
        <w:rPr>
          <w:rFonts w:ascii="Open Sans" w:hAnsi="Open Sans"/>
          <w:bCs/>
          <w:sz w:val="20"/>
          <w:szCs w:val="20"/>
          <w:lang w:val="pt-BR"/>
        </w:rPr>
      </w:pPr>
      <w:r w:rsidRPr="0036355E">
        <w:rPr>
          <w:rFonts w:ascii="Open Sans" w:hAnsi="Open Sans"/>
          <w:bCs/>
          <w:sz w:val="20"/>
          <w:szCs w:val="20"/>
          <w:lang w:val="pt-BR"/>
        </w:rPr>
        <w:t>- crier uma página HTML e adicione uma imagem</w:t>
      </w:r>
    </w:p>
    <w:p w:rsidR="00074098" w:rsidRPr="000840E0" w:rsidRDefault="00074098" w:rsidP="0036355E">
      <w:pPr>
        <w:rPr>
          <w:rFonts w:ascii="Open Sans" w:hAnsi="Open Sans"/>
          <w:b/>
          <w:sz w:val="20"/>
          <w:szCs w:val="20"/>
        </w:rPr>
      </w:pPr>
      <w:r w:rsidRPr="000840E0">
        <w:rPr>
          <w:rFonts w:ascii="Open Sans" w:hAnsi="Open Sans"/>
          <w:b/>
          <w:sz w:val="20"/>
          <w:szCs w:val="20"/>
          <w:lang w:val="pt-BR"/>
        </w:rPr>
        <w:t xml:space="preserve">         </w:t>
      </w:r>
      <w:r w:rsidRPr="000840E0">
        <w:rPr>
          <w:rFonts w:ascii="Open Sans" w:hAnsi="Open Sans"/>
          <w:b/>
          <w:sz w:val="20"/>
          <w:szCs w:val="20"/>
        </w:rPr>
        <w:t>&lt;img src="dinosaur.png"&gt;</w:t>
      </w:r>
    </w:p>
    <w:p w:rsidR="00074098" w:rsidRPr="000A75A8" w:rsidRDefault="00074098" w:rsidP="0036355E">
      <w:pPr>
        <w:rPr>
          <w:rFonts w:ascii="Open Sans" w:hAnsi="Open Sans"/>
          <w:bCs/>
          <w:sz w:val="20"/>
          <w:szCs w:val="20"/>
        </w:rPr>
      </w:pPr>
    </w:p>
    <w:p w:rsidR="00074098" w:rsidRPr="000A75A8" w:rsidRDefault="00074098" w:rsidP="00DB568B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 xml:space="preserve"> </w:t>
      </w:r>
    </w:p>
    <w:p w:rsidR="00074098" w:rsidRPr="000A75A8" w:rsidRDefault="00074098" w:rsidP="00DB568B">
      <w:pPr>
        <w:rPr>
          <w:rFonts w:ascii="Open Sans" w:hAnsi="Open Sans"/>
          <w:bCs/>
          <w:sz w:val="20"/>
          <w:szCs w:val="20"/>
        </w:rPr>
      </w:pPr>
      <w:r w:rsidRPr="006C48BA">
        <w:rPr>
          <w:rFonts w:ascii="Open Sans" w:hAnsi="Open Sans"/>
          <w:bCs/>
          <w:sz w:val="20"/>
          <w:szCs w:val="20"/>
          <w:highlight w:val="lightGray"/>
        </w:rPr>
        <w:t>- slide 13</w:t>
      </w: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  <w:lang w:val="pt-BR"/>
        </w:rPr>
        <w:t>implementar JS inline</w:t>
      </w: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alterar para atribuir um texto no lugar da data </w:t>
      </w: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- slide 14</w:t>
      </w: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implementar JS </w:t>
      </w:r>
      <w:r>
        <w:rPr>
          <w:rFonts w:ascii="Open Sans" w:hAnsi="Open Sans"/>
          <w:bCs/>
          <w:sz w:val="20"/>
          <w:szCs w:val="20"/>
          <w:lang w:val="pt-BR"/>
        </w:rPr>
        <w:t>slide</w:t>
      </w:r>
    </w:p>
    <w:p w:rsidR="00074098" w:rsidRPr="00C602CF" w:rsidRDefault="0007409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criar function()</w:t>
      </w:r>
    </w:p>
    <w:p w:rsidR="00074098" w:rsidRPr="00C602CF" w:rsidRDefault="0007409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com o texto em português</w:t>
      </w:r>
    </w:p>
    <w:p w:rsidR="00074098" w:rsidRPr="00C602CF" w:rsidRDefault="0007409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alterar tamanho da fonte</w:t>
      </w:r>
    </w:p>
    <w:p w:rsidR="00074098" w:rsidRPr="00C602CF" w:rsidRDefault="0007409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 ocultar parágrafo</w:t>
      </w:r>
    </w:p>
    <w:p w:rsidR="00074098" w:rsidRPr="00C602CF" w:rsidRDefault="0007409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602C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depois, inclua mais campos (&lt;input&gt;) e implemente a validação</w:t>
      </w: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- slide 15</w:t>
      </w:r>
    </w:p>
    <w:p w:rsidR="00074098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DB568B">
        <w:rPr>
          <w:rFonts w:ascii="Open Sans" w:hAnsi="Open Sans"/>
          <w:bCs/>
          <w:sz w:val="20"/>
          <w:szCs w:val="20"/>
          <w:lang w:val="pt-BR"/>
        </w:rPr>
        <w:t xml:space="preserve"> testar mudança de estilo via JS (em outra função js)</w:t>
      </w:r>
    </w:p>
    <w:p w:rsidR="00074098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outra função &gt;&gt; outro botão &gt;&gt; outra tag &lt;p&gt;</w:t>
      </w:r>
    </w:p>
    <w:p w:rsidR="00074098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A02C5B" w:rsidRDefault="00074098" w:rsidP="00DB568B">
      <w:pPr>
        <w:rPr>
          <w:rFonts w:ascii="Open Sans" w:hAnsi="Open Sans"/>
          <w:b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no google </w:t>
      </w:r>
      <w:r w:rsidRPr="00A02C5B">
        <w:rPr>
          <w:rFonts w:ascii="Open Sans" w:hAnsi="Open Sans"/>
          <w:b/>
          <w:sz w:val="20"/>
          <w:szCs w:val="20"/>
        </w:rPr>
        <w:t>import js html</w:t>
      </w:r>
    </w:p>
    <w:p w:rsidR="00074098" w:rsidRPr="00A02C5B" w:rsidRDefault="00074098" w:rsidP="00DB568B">
      <w:pPr>
        <w:rPr>
          <w:rFonts w:ascii="Open Sans" w:hAnsi="Open Sans"/>
          <w:bCs/>
          <w:sz w:val="20"/>
          <w:szCs w:val="20"/>
        </w:rPr>
      </w:pP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</w:rPr>
        <w:t xml:space="preserve"> </w:t>
      </w:r>
      <w:r w:rsidRPr="00DB568B">
        <w:rPr>
          <w:rFonts w:ascii="Open Sans" w:hAnsi="Open Sans"/>
          <w:bCs/>
          <w:sz w:val="20"/>
          <w:szCs w:val="20"/>
        </w:rPr>
        <w:t>(JavaScript accepts both double and single quotes)</w:t>
      </w: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</w:rPr>
      </w:pP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- slide 16</w:t>
      </w:r>
    </w:p>
    <w:p w:rsidR="00074098" w:rsidRPr="00C85ED3" w:rsidRDefault="0007409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testar mudança ocultação de elemento via JS (em outra função js)</w:t>
      </w:r>
    </w:p>
    <w:p w:rsidR="00074098" w:rsidRPr="00C85ED3" w:rsidRDefault="00074098" w:rsidP="00DB568B">
      <w:pPr>
        <w:rPr>
          <w:rFonts w:ascii="Open Sans" w:hAnsi="Open Sans"/>
          <w:bCs/>
          <w:color w:val="FF0000"/>
          <w:sz w:val="16"/>
          <w:szCs w:val="20"/>
        </w:rPr>
      </w:pPr>
      <w:r w:rsidRPr="00C85ED3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r w:rsidRPr="00C85ED3">
        <w:rPr>
          <w:rFonts w:ascii="Open Sans" w:hAnsi="Open Sans"/>
          <w:bCs/>
          <w:color w:val="FF0000"/>
          <w:sz w:val="16"/>
          <w:szCs w:val="20"/>
        </w:rPr>
        <w:t>(JavaScript accepts both double and single quotes)</w:t>
      </w:r>
    </w:p>
    <w:p w:rsidR="00074098" w:rsidRPr="00C85ED3" w:rsidRDefault="00074098" w:rsidP="00DB568B">
      <w:pPr>
        <w:rPr>
          <w:rFonts w:ascii="Open Sans" w:hAnsi="Open Sans"/>
          <w:bCs/>
          <w:color w:val="FF0000"/>
          <w:sz w:val="16"/>
          <w:szCs w:val="20"/>
        </w:rPr>
      </w:pP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</w:rPr>
      </w:pP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- slide 17</w:t>
      </w:r>
    </w:p>
    <w:p w:rsidR="00074098" w:rsidRPr="00A0456F" w:rsidRDefault="0007409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A0456F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implementar validação via JS</w:t>
      </w: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- slide 18</w:t>
      </w:r>
    </w:p>
    <w:p w:rsidR="00074098" w:rsidRPr="006326F8" w:rsidRDefault="00074098" w:rsidP="00DB568B">
      <w:pPr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6326F8">
        <w:rPr>
          <w:rFonts w:ascii="Open Sans" w:hAnsi="Open Sans"/>
          <w:bCs/>
          <w:color w:val="FF0000"/>
          <w:sz w:val="20"/>
          <w:szCs w:val="20"/>
          <w:lang w:val="pt-BR"/>
        </w:rPr>
        <w:t xml:space="preserve"> implementar validação via atributo HTML</w:t>
      </w: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DB568B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847B9E" w:rsidRDefault="0007409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>- testar api third-party-apis</w:t>
      </w:r>
    </w:p>
    <w:p w:rsidR="00074098" w:rsidRPr="00847B9E" w:rsidRDefault="0007409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https://developer.mozilla.org/en-US/docs/Learn/JavaScript/Client-side_web_APIs/Third_party_APIs</w:t>
      </w:r>
    </w:p>
    <w:p w:rsidR="00074098" w:rsidRPr="00847B9E" w:rsidRDefault="00074098" w:rsidP="00DB568B">
      <w:pPr>
        <w:rPr>
          <w:rFonts w:ascii="Open Sans" w:hAnsi="Open Sans"/>
          <w:bCs/>
          <w:color w:val="FF0000"/>
          <w:sz w:val="16"/>
          <w:szCs w:val="20"/>
          <w:lang w:val="pt-BR"/>
        </w:rPr>
      </w:pPr>
      <w:r w:rsidRPr="00847B9E">
        <w:rPr>
          <w:rFonts w:ascii="Open Sans" w:hAnsi="Open Sans"/>
          <w:bCs/>
          <w:color w:val="FF0000"/>
          <w:sz w:val="16"/>
          <w:szCs w:val="20"/>
          <w:lang w:val="pt-BR"/>
        </w:rPr>
        <w:t xml:space="preserve"> </w:t>
      </w:r>
      <w:hyperlink r:id="rId7" w:history="1">
        <w:r w:rsidRPr="00847B9E">
          <w:rPr>
            <w:rStyle w:val="Hyperlink"/>
            <w:rFonts w:ascii="Open Sans" w:hAnsi="Open Sans" w:cs="Arial"/>
            <w:bCs/>
            <w:color w:val="FF0000"/>
            <w:sz w:val="16"/>
            <w:szCs w:val="20"/>
            <w:lang w:val="pt-BR"/>
          </w:rPr>
          <w:t>https://github.com/mdn/learning-area/blob/master/javascript/apis/third-party-apis/youtube/youtube.css</w:t>
        </w:r>
      </w:hyperlink>
    </w:p>
    <w:p w:rsidR="00074098" w:rsidRDefault="00074098" w:rsidP="00DB568B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 xml:space="preserve">Implementar exemplo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bootstrap.html</w:t>
      </w:r>
    </w:p>
    <w:p w:rsidR="00074098" w:rsidRPr="0057731F" w:rsidRDefault="00074098" w:rsidP="0057731F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74098" w:rsidRPr="00AD4DEE" w:rsidRDefault="00074098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D4DEE">
        <w:rPr>
          <w:rFonts w:ascii="Open Sans" w:hAnsi="Open Sans"/>
          <w:b/>
          <w:bCs/>
          <w:sz w:val="20"/>
          <w:szCs w:val="20"/>
          <w:lang w:val="pt-BR"/>
        </w:rPr>
        <w:tab/>
        <w:t xml:space="preserve"> baixar bootstrap</w:t>
      </w:r>
    </w:p>
    <w:p w:rsidR="00074098" w:rsidRPr="00862419" w:rsidRDefault="0007409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0A75A8" w:rsidRDefault="00074098" w:rsidP="00862419">
      <w:pPr>
        <w:rPr>
          <w:rFonts w:ascii="Open Sans" w:hAnsi="Open Sans"/>
          <w:bCs/>
          <w:sz w:val="20"/>
          <w:szCs w:val="20"/>
        </w:rPr>
      </w:pPr>
      <w:r w:rsidRPr="00862419">
        <w:rPr>
          <w:rFonts w:ascii="Open Sans" w:hAnsi="Open Sans"/>
          <w:bCs/>
          <w:sz w:val="20"/>
          <w:szCs w:val="20"/>
          <w:lang w:val="pt-BR"/>
        </w:rPr>
        <w:tab/>
      </w:r>
      <w:r w:rsidRPr="000A75A8">
        <w:rPr>
          <w:rFonts w:ascii="Open Sans" w:hAnsi="Open Sans"/>
          <w:bCs/>
          <w:sz w:val="20"/>
          <w:szCs w:val="20"/>
        </w:rPr>
        <w:t>testar:</w:t>
      </w:r>
    </w:p>
    <w:p w:rsidR="00074098" w:rsidRPr="000A75A8" w:rsidRDefault="00074098" w:rsidP="00F2763F">
      <w:pPr>
        <w:ind w:firstLine="709"/>
        <w:rPr>
          <w:rFonts w:ascii="Open Sans" w:hAnsi="Open Sans"/>
          <w:b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 xml:space="preserve"> </w:t>
      </w:r>
      <w:r w:rsidRPr="000A75A8">
        <w:rPr>
          <w:rFonts w:ascii="Open Sans" w:hAnsi="Open Sans"/>
          <w:b/>
          <w:bCs/>
          <w:sz w:val="20"/>
          <w:szCs w:val="20"/>
        </w:rPr>
        <w:t>&lt;div class="col-sm-6"&gt;</w:t>
      </w:r>
    </w:p>
    <w:p w:rsidR="00074098" w:rsidRPr="00F2763F" w:rsidRDefault="00074098" w:rsidP="00862419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A75A8">
        <w:rPr>
          <w:rFonts w:ascii="Open Sans" w:hAnsi="Open Sans"/>
          <w:b/>
          <w:bCs/>
          <w:sz w:val="20"/>
          <w:szCs w:val="20"/>
        </w:rPr>
        <w:tab/>
      </w:r>
      <w:r w:rsidRPr="00F2763F">
        <w:rPr>
          <w:rFonts w:ascii="Open Sans" w:hAnsi="Open Sans"/>
          <w:b/>
          <w:bCs/>
          <w:sz w:val="20"/>
          <w:szCs w:val="20"/>
          <w:lang w:val="pt-BR"/>
        </w:rPr>
        <w:t>&lt;div class="container"&gt;</w:t>
      </w:r>
    </w:p>
    <w:p w:rsidR="00074098" w:rsidRDefault="0007409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A42F84" w:rsidRDefault="00074098" w:rsidP="00A42F84">
      <w:pPr>
        <w:keepNext w:val="0"/>
        <w:shd w:val="clear" w:color="auto" w:fill="auto"/>
        <w:suppressAutoHyphens w:val="0"/>
        <w:spacing w:before="100" w:beforeAutospacing="1" w:after="100" w:afterAutospacing="1"/>
        <w:textAlignment w:val="auto"/>
        <w:rPr>
          <w:rFonts w:ascii="Open Sans" w:eastAsia="Times New Roman" w:hAnsi="Open Sans" w:cs="Times New Roman"/>
          <w:kern w:val="0"/>
          <w:sz w:val="20"/>
          <w:szCs w:val="25"/>
          <w:lang w:val="pt-BR" w:eastAsia="pt-BR" w:bidi="ar-SA"/>
        </w:rPr>
      </w:pPr>
      <w:r w:rsidRPr="00A42F84">
        <w:rPr>
          <w:rFonts w:ascii="Open Sans" w:eastAsia="Times New Roman" w:hAnsi="Open Sans" w:cs="Times New Roman"/>
          <w:kern w:val="0"/>
          <w:sz w:val="20"/>
          <w:szCs w:val="25"/>
          <w:lang w:val="pt-BR" w:eastAsia="pt-BR" w:bidi="ar-SA"/>
        </w:rPr>
        <w:t>A </w:t>
      </w:r>
      <w:r w:rsidRPr="00A42F84">
        <w:rPr>
          <w:rFonts w:ascii="Open Sans" w:eastAsia="Times New Roman" w:hAnsi="Open Sans" w:cs="Times New Roman"/>
          <w:b/>
          <w:bCs/>
          <w:kern w:val="0"/>
          <w:sz w:val="20"/>
          <w:lang w:val="pt-BR" w:eastAsia="pt-BR" w:bidi="ar-SA"/>
        </w:rPr>
        <w:t>tag </w:t>
      </w:r>
      <w:r w:rsidRPr="00A42F84">
        <w:rPr>
          <w:rFonts w:ascii="Open Sans" w:eastAsia="Times New Roman" w:hAnsi="Open Sans" w:cs="Times New Roman"/>
          <w:b/>
          <w:bCs/>
          <w:kern w:val="0"/>
          <w:sz w:val="18"/>
          <w:lang w:val="pt-BR" w:eastAsia="pt-BR" w:bidi="ar-SA"/>
        </w:rPr>
        <w:t>&lt;div&gt;</w:t>
      </w:r>
      <w:r w:rsidRPr="00A42F84">
        <w:rPr>
          <w:rFonts w:ascii="Open Sans" w:eastAsia="Times New Roman" w:hAnsi="Open Sans" w:cs="Times New Roman"/>
          <w:b/>
          <w:bCs/>
          <w:kern w:val="0"/>
          <w:sz w:val="20"/>
          <w:lang w:val="pt-BR" w:eastAsia="pt-BR" w:bidi="ar-SA"/>
        </w:rPr>
        <w:t> serve para alterar o estilo em partes específicas da página e posicionar objetos</w:t>
      </w:r>
      <w:r w:rsidRPr="00A42F84">
        <w:rPr>
          <w:rFonts w:ascii="Open Sans" w:eastAsia="Times New Roman" w:hAnsi="Open Sans" w:cs="Times New Roman"/>
          <w:kern w:val="0"/>
          <w:sz w:val="20"/>
          <w:szCs w:val="25"/>
          <w:lang w:val="pt-BR" w:eastAsia="pt-BR" w:bidi="ar-SA"/>
        </w:rPr>
        <w:t>.</w:t>
      </w:r>
    </w:p>
    <w:p w:rsidR="00074098" w:rsidRDefault="0007409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862419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57731F" w:rsidRDefault="00074098" w:rsidP="0057731F">
      <w:pPr>
        <w:ind w:right="3856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Inclua mais dois campos: </w:t>
      </w:r>
      <w:r w:rsidRPr="0057731F">
        <w:rPr>
          <w:rFonts w:ascii="Open Sans" w:hAnsi="Open Sans"/>
          <w:b/>
          <w:bCs/>
          <w:sz w:val="20"/>
          <w:szCs w:val="20"/>
          <w:lang w:val="pt-BR"/>
        </w:rPr>
        <w:t>Idade e Profissão</w:t>
      </w:r>
      <w:r>
        <w:rPr>
          <w:rFonts w:ascii="Open Sans" w:hAnsi="Open Sans"/>
          <w:b/>
          <w:bCs/>
          <w:sz w:val="20"/>
          <w:szCs w:val="20"/>
          <w:lang w:val="pt-BR"/>
        </w:rPr>
        <w:t xml:space="preserve"> </w:t>
      </w:r>
      <w:r>
        <w:rPr>
          <w:rFonts w:ascii="Open Sans" w:hAnsi="Open Sans"/>
          <w:bCs/>
          <w:sz w:val="20"/>
          <w:szCs w:val="20"/>
          <w:lang w:val="pt-BR"/>
        </w:rPr>
        <w:t>e mostre o valor ao enviar o formulário</w:t>
      </w: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A469DA" w:rsidRDefault="00074098" w:rsidP="00EE7561">
      <w:pPr>
        <w:rPr>
          <w:rFonts w:ascii="Open Sans" w:hAnsi="Open Sans"/>
          <w:b/>
          <w:bCs/>
          <w:color w:val="0000FF"/>
          <w:sz w:val="18"/>
          <w:szCs w:val="16"/>
          <w:lang w:val="pt-BR"/>
        </w:rPr>
      </w:pP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 fim a0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4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 xml:space="preserve"> t7 web (de 8) </w:t>
      </w:r>
      <w:r>
        <w:rPr>
          <w:rFonts w:ascii="Open Sans" w:hAnsi="Open Sans"/>
          <w:b/>
          <w:bCs/>
          <w:color w:val="0000FF"/>
          <w:sz w:val="18"/>
          <w:szCs w:val="16"/>
          <w:lang w:val="pt-BR"/>
        </w:rPr>
        <w:t>git instalado</w:t>
      </w:r>
      <w:r w:rsidRPr="00A469DA">
        <w:rPr>
          <w:rFonts w:ascii="Open Sans" w:hAnsi="Open Sans"/>
          <w:b/>
          <w:bCs/>
          <w:color w:val="0000FF"/>
          <w:sz w:val="18"/>
          <w:szCs w:val="16"/>
          <w:lang w:val="pt-BR"/>
        </w:rPr>
        <w:t>--------------------------------------</w:t>
      </w: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B220B" w:rsidRDefault="00074098" w:rsidP="0048608D">
      <w:pPr>
        <w:rPr>
          <w:rFonts w:ascii="Open Sans" w:hAnsi="Open Sans"/>
          <w:b/>
          <w:bCs/>
          <w:sz w:val="32"/>
          <w:szCs w:val="20"/>
          <w:lang w:val="pt-BR"/>
        </w:rPr>
      </w:pPr>
      <w:r w:rsidRPr="003B220B">
        <w:rPr>
          <w:rFonts w:ascii="Open Sans" w:hAnsi="Open Sans"/>
          <w:b/>
          <w:bCs/>
          <w:sz w:val="32"/>
          <w:szCs w:val="20"/>
          <w:lang w:val="pt-BR"/>
        </w:rPr>
        <w:t>Passar GitHub</w:t>
      </w: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6C48BA" w:rsidRDefault="00074098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074098" w:rsidRPr="006C48BA" w:rsidRDefault="00074098" w:rsidP="00666648">
      <w:pPr>
        <w:rPr>
          <w:rFonts w:ascii="Open Sans" w:hAnsi="Open Sans"/>
          <w:bCs/>
          <w:sz w:val="20"/>
          <w:szCs w:val="20"/>
          <w:highlight w:val="lightGray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03_Servlet_e_JSP.pdf</w:t>
      </w: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----------------------------------------</w:t>
      </w: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B220B" w:rsidRDefault="00074098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- slide 03:</w:t>
      </w: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Criar Servlet usando menu</w:t>
      </w: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B220B" w:rsidRDefault="00074098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- slide 04:</w:t>
      </w:r>
    </w:p>
    <w:p w:rsidR="00074098" w:rsidRPr="003B220B" w:rsidRDefault="00074098" w:rsidP="00185B85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Explicar @WebServlet</w:t>
      </w: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- slide 07:</w:t>
      </w:r>
    </w:p>
    <w:p w:rsidR="00074098" w:rsidRPr="00026113" w:rsidRDefault="0007409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3B220B">
        <w:rPr>
          <w:rFonts w:ascii="Open Sans" w:hAnsi="Open Sans"/>
          <w:b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falar sobre tomcat:</w:t>
      </w:r>
    </w:p>
    <w:p w:rsidR="00074098" w:rsidRPr="00AF679E" w:rsidRDefault="0007409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mostrar página de download</w:t>
      </w:r>
    </w:p>
    <w:p w:rsidR="00074098" w:rsidRPr="00026113" w:rsidRDefault="0007409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</w:r>
      <w:r w:rsidRPr="00026113">
        <w:rPr>
          <w:rFonts w:ascii="Open Sans" w:hAnsi="Open Sans"/>
          <w:b/>
          <w:bCs/>
          <w:sz w:val="20"/>
          <w:szCs w:val="20"/>
          <w:lang w:val="pt-BR"/>
        </w:rPr>
        <w:t>implementar</w:t>
      </w: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- Implementar </w:t>
      </w:r>
      <w:r>
        <w:rPr>
          <w:rFonts w:ascii="Open Sans" w:hAnsi="Open Sans"/>
          <w:bCs/>
          <w:sz w:val="20"/>
          <w:szCs w:val="20"/>
          <w:lang w:val="pt-BR"/>
        </w:rPr>
        <w:t xml:space="preserve">projeto </w:t>
      </w:r>
      <w:r w:rsidRPr="005C0879">
        <w:rPr>
          <w:rFonts w:ascii="Open Sans" w:hAnsi="Open Sans"/>
          <w:b/>
          <w:bCs/>
          <w:sz w:val="20"/>
          <w:szCs w:val="20"/>
          <w:lang w:val="pt-BR"/>
        </w:rPr>
        <w:t>servlet</w:t>
      </w:r>
    </w:p>
    <w:p w:rsidR="00074098" w:rsidRPr="00026113" w:rsidRDefault="00074098" w:rsidP="00666648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26113">
        <w:rPr>
          <w:rFonts w:ascii="Open Sans" w:hAnsi="Open Sans"/>
          <w:b/>
          <w:bCs/>
          <w:sz w:val="20"/>
          <w:szCs w:val="20"/>
          <w:lang w:val="pt-BR"/>
        </w:rPr>
        <w:tab/>
        <w:t>http://localhost:8080/servlet/</w:t>
      </w:r>
      <w:r>
        <w:rPr>
          <w:rFonts w:ascii="Open Sans" w:hAnsi="Open Sans"/>
          <w:b/>
          <w:bCs/>
          <w:sz w:val="20"/>
          <w:szCs w:val="20"/>
          <w:lang w:val="pt-BR"/>
        </w:rPr>
        <w:t>HelloServlet</w:t>
      </w: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0A75A8" w:rsidRDefault="00074098" w:rsidP="00666648">
      <w:pPr>
        <w:rPr>
          <w:rFonts w:ascii="Open Sans" w:hAnsi="Open Sans"/>
          <w:bCs/>
          <w:i/>
          <w:sz w:val="20"/>
          <w:szCs w:val="20"/>
          <w:u w:val="single"/>
        </w:rPr>
      </w:pPr>
      <w:r w:rsidRPr="000A75A8">
        <w:rPr>
          <w:rFonts w:ascii="Open Sans" w:hAnsi="Open Sans"/>
          <w:bCs/>
          <w:i/>
          <w:sz w:val="20"/>
          <w:szCs w:val="20"/>
          <w:u w:val="single"/>
        </w:rPr>
        <w:t>Import Projects from File System or Archive</w:t>
      </w:r>
    </w:p>
    <w:p w:rsidR="00074098" w:rsidRPr="000A75A8" w:rsidRDefault="00074098" w:rsidP="00666648">
      <w:pPr>
        <w:rPr>
          <w:rFonts w:ascii="Open Sans" w:hAnsi="Open Sans"/>
          <w:bCs/>
          <w:i/>
          <w:sz w:val="20"/>
          <w:szCs w:val="20"/>
        </w:rPr>
      </w:pPr>
    </w:p>
    <w:p w:rsidR="00074098" w:rsidRPr="00925DE3" w:rsidRDefault="00074098" w:rsidP="00666648">
      <w:pPr>
        <w:rPr>
          <w:rFonts w:ascii="Open Sans" w:hAnsi="Open Sans"/>
          <w:bCs/>
          <w:i/>
          <w:sz w:val="20"/>
          <w:szCs w:val="20"/>
          <w:lang w:val="pt-BR"/>
        </w:rPr>
      </w:pPr>
      <w:r w:rsidRPr="00622AE4">
        <w:rPr>
          <w:rFonts w:ascii="Open Sans" w:hAnsi="Open Sans"/>
          <w:bCs/>
          <w:sz w:val="20"/>
          <w:szCs w:val="20"/>
          <w:lang w:val="pt-BR"/>
        </w:rPr>
        <w:t xml:space="preserve">Criar segundo servlet em um novo projeto </w:t>
      </w:r>
      <w:r w:rsidRPr="00622AE4">
        <w:rPr>
          <w:rFonts w:ascii="Open Sans" w:hAnsi="Open Sans"/>
          <w:b/>
          <w:bCs/>
          <w:sz w:val="20"/>
          <w:szCs w:val="20"/>
          <w:lang w:val="pt-BR"/>
        </w:rPr>
        <w:t>servlet-jsp</w:t>
      </w:r>
    </w:p>
    <w:p w:rsidR="00074098" w:rsidRPr="000A75A8" w:rsidRDefault="00074098" w:rsidP="00666648">
      <w:pPr>
        <w:rPr>
          <w:rFonts w:ascii="Open Sans" w:hAnsi="Open Sans"/>
          <w:bCs/>
          <w:sz w:val="20"/>
          <w:szCs w:val="20"/>
        </w:rPr>
      </w:pPr>
      <w:r w:rsidRPr="006C48BA">
        <w:rPr>
          <w:rFonts w:ascii="Open Sans" w:hAnsi="Open Sans"/>
          <w:bCs/>
          <w:sz w:val="20"/>
          <w:szCs w:val="20"/>
          <w:highlight w:val="lightGray"/>
        </w:rPr>
        <w:t>- servlet-jsp-v1 com hello.jsp</w:t>
      </w:r>
    </w:p>
    <w:p w:rsidR="00074098" w:rsidRPr="000A75A8" w:rsidRDefault="00074098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Configurar welcome page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</w:p>
    <w:p w:rsidR="00074098" w:rsidRPr="000A75A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Pr="000A75A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Pr="000A75A8" w:rsidRDefault="00074098" w:rsidP="00666648">
      <w:pPr>
        <w:rPr>
          <w:rFonts w:ascii="Open Sans" w:hAnsi="Open Sans"/>
          <w:bCs/>
          <w:sz w:val="20"/>
          <w:szCs w:val="20"/>
        </w:rPr>
      </w:pPr>
      <w:r w:rsidRPr="006C48BA">
        <w:rPr>
          <w:rFonts w:ascii="Open Sans" w:hAnsi="Open Sans"/>
          <w:bCs/>
          <w:sz w:val="20"/>
          <w:szCs w:val="20"/>
          <w:highlight w:val="lightGray"/>
        </w:rPr>
        <w:t>- servlet-jsp-v1 com bootstrap.jsp</w:t>
      </w:r>
    </w:p>
    <w:p w:rsidR="00074098" w:rsidRPr="000A75A8" w:rsidRDefault="00074098" w:rsidP="00666648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  <w:t xml:space="preserve">Ajustar </w:t>
      </w:r>
      <w:r w:rsidRPr="000A75A8">
        <w:rPr>
          <w:rFonts w:ascii="Open Sans" w:hAnsi="Open Sans"/>
          <w:b/>
          <w:bCs/>
          <w:sz w:val="20"/>
          <w:szCs w:val="20"/>
        </w:rPr>
        <w:t>hello.jsp</w:t>
      </w:r>
      <w:r w:rsidRPr="000A75A8">
        <w:rPr>
          <w:rFonts w:ascii="Open Sans" w:hAnsi="Open Sans"/>
          <w:bCs/>
          <w:sz w:val="20"/>
          <w:szCs w:val="20"/>
        </w:rPr>
        <w:t xml:space="preserve"> para usar bootstrap</w:t>
      </w:r>
    </w:p>
    <w:p w:rsidR="00074098" w:rsidRPr="000A75A8" w:rsidRDefault="00074098" w:rsidP="006C0265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ab/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0A75A8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link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rel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"stylesheet"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type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"text/css"</w:t>
      </w:r>
      <w:r w:rsidRPr="000A75A8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0A75A8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href</w:t>
      </w:r>
      <w:r w:rsidRPr="000A75A8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i/>
          <w:iCs/>
          <w:color w:val="000000"/>
          <w:kern w:val="0"/>
          <w:sz w:val="20"/>
          <w:szCs w:val="20"/>
          <w:lang w:eastAsia="pt-BR" w:bidi="ar-SA"/>
        </w:rPr>
        <w:t>css/bootstrap.css</w:t>
      </w:r>
      <w:r w:rsidRPr="000A75A8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</w:t>
      </w:r>
      <w:r w:rsidRPr="000A75A8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&gt;</w:t>
      </w:r>
    </w:p>
    <w:p w:rsidR="00074098" w:rsidRPr="000A75A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666648">
        <w:rPr>
          <w:rFonts w:ascii="Open Sans" w:hAnsi="Open Sans"/>
          <w:bCs/>
          <w:sz w:val="20"/>
          <w:szCs w:val="20"/>
          <w:lang w:val="pt-BR"/>
        </w:rPr>
        <w:t>Mostrar como debugar a aplicação</w:t>
      </w: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- slide 09:</w:t>
      </w: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ajustar implementação anterior para receber parâmetro</w:t>
      </w: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ab/>
        <w:t>criar tela para enviar parâmetro</w:t>
      </w: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66664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 w:rsidRPr="00666648">
        <w:rPr>
          <w:rFonts w:ascii="Open Sans" w:hAnsi="Open Sans"/>
          <w:bCs/>
          <w:sz w:val="20"/>
          <w:szCs w:val="20"/>
          <w:lang w:val="pt-BR"/>
        </w:rPr>
        <w:t xml:space="preserve">Exercício: mostrar nome e profissão na tela a partir de um formulário </w:t>
      </w:r>
      <w:r>
        <w:rPr>
          <w:rFonts w:ascii="Open Sans" w:hAnsi="Open Sans"/>
          <w:bCs/>
          <w:sz w:val="20"/>
          <w:szCs w:val="20"/>
          <w:lang w:val="pt-BR"/>
        </w:rPr>
        <w:t xml:space="preserve">jsp com estilos </w:t>
      </w:r>
      <w:r w:rsidRPr="00666648">
        <w:rPr>
          <w:rFonts w:ascii="Open Sans" w:hAnsi="Open Sans"/>
          <w:bCs/>
          <w:sz w:val="20"/>
          <w:szCs w:val="20"/>
          <w:lang w:val="pt-BR"/>
        </w:rPr>
        <w:t>bootstrap</w:t>
      </w:r>
    </w:p>
    <w:p w:rsidR="00074098" w:rsidRDefault="0007409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</w:p>
    <w:p w:rsidR="00074098" w:rsidRPr="00666648" w:rsidRDefault="00074098" w:rsidP="001647B6">
      <w:pPr>
        <w:ind w:right="3969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Saída: Meu nome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  <w:r>
        <w:rPr>
          <w:rFonts w:ascii="Open Sans" w:hAnsi="Open Sans"/>
          <w:bCs/>
          <w:sz w:val="20"/>
          <w:szCs w:val="20"/>
          <w:lang w:val="pt-BR"/>
        </w:rPr>
        <w:t xml:space="preserve"> e minha profissão é </w:t>
      </w:r>
      <w:r w:rsidRPr="00BB64F4">
        <w:rPr>
          <w:rFonts w:ascii="Open Sans" w:hAnsi="Open Sans"/>
          <w:b/>
          <w:bCs/>
          <w:sz w:val="20"/>
          <w:szCs w:val="20"/>
          <w:lang w:val="pt-BR"/>
        </w:rPr>
        <w:t>XXXXX</w:t>
      </w:r>
    </w:p>
    <w:p w:rsidR="00074098" w:rsidRPr="0021277F" w:rsidRDefault="00074098" w:rsidP="008B50C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A4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3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de 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74098" w:rsidRPr="003B220B" w:rsidRDefault="00074098" w:rsidP="00A42F84">
      <w:pPr>
        <w:ind w:rightChars="600" w:right="31680"/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</w:r>
      <w:r w:rsidRPr="003B220B">
        <w:rPr>
          <w:rFonts w:ascii="Open Sans" w:hAnsi="Open Sans"/>
          <w:bCs/>
          <w:sz w:val="20"/>
          <w:szCs w:val="20"/>
          <w:lang w:val="pt-BR"/>
        </w:rPr>
        <w:tab/>
      </w:r>
      <w:r w:rsidRPr="003B220B">
        <w:rPr>
          <w:rFonts w:ascii="Open Sans" w:hAnsi="Open Sans"/>
          <w:bCs/>
          <w:sz w:val="20"/>
          <w:szCs w:val="20"/>
          <w:lang w:val="pt-BR"/>
        </w:rPr>
        <w:tab/>
      </w: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bCs/>
          <w:sz w:val="20"/>
          <w:szCs w:val="20"/>
          <w:highlight w:val="lightGray"/>
          <w:lang w:val="pt-BR"/>
        </w:rPr>
        <w:t>- slide 19:</w:t>
      </w: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lang w:val="pt-BR"/>
        </w:rPr>
        <w:tab/>
        <w:t>c:forEach</w:t>
      </w:r>
    </w:p>
    <w:p w:rsidR="00074098" w:rsidRPr="003B220B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B220B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3B220B">
        <w:rPr>
          <w:rFonts w:ascii="Open Sans" w:hAnsi="Open Sans"/>
          <w:bCs/>
          <w:sz w:val="20"/>
          <w:szCs w:val="20"/>
          <w:highlight w:val="red"/>
          <w:lang w:val="pt-BR"/>
        </w:rPr>
        <w:t>- slide 20:</w:t>
      </w:r>
      <w:r w:rsidRPr="003B220B">
        <w:rPr>
          <w:rFonts w:ascii="Open Sans" w:hAnsi="Open Sans"/>
          <w:bCs/>
          <w:sz w:val="20"/>
          <w:szCs w:val="20"/>
          <w:lang w:val="pt-BR"/>
        </w:rPr>
        <w:t xml:space="preserve"> </w:t>
      </w:r>
      <w:r w:rsidRPr="003B220B">
        <w:rPr>
          <w:rFonts w:ascii="Open Sans" w:hAnsi="Open Sans"/>
          <w:bCs/>
          <w:color w:val="FF0000"/>
          <w:sz w:val="20"/>
          <w:szCs w:val="20"/>
          <w:lang w:val="pt-BR"/>
        </w:rPr>
        <w:t>Revisar</w:t>
      </w:r>
    </w:p>
    <w:p w:rsidR="00074098" w:rsidRPr="003B220B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B220B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B220B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B2FDD" w:rsidRDefault="00074098" w:rsidP="0095782E">
      <w:pPr>
        <w:rPr>
          <w:rFonts w:ascii="Open Sans" w:hAnsi="Open Sans"/>
          <w:bCs/>
          <w:sz w:val="18"/>
          <w:szCs w:val="20"/>
          <w:lang w:val="pt-BR"/>
        </w:rPr>
      </w:pPr>
      <w:r w:rsidRPr="003B2FDD">
        <w:rPr>
          <w:rFonts w:ascii="Open Sans" w:hAnsi="Open Sans"/>
          <w:bCs/>
          <w:sz w:val="18"/>
          <w:szCs w:val="20"/>
          <w:lang w:val="pt-BR"/>
        </w:rPr>
        <w:t>Exemplos a implemtentar de JSTL   https://www.journaldev.com/2090/jstl-tutorial-jstl-tags-example</w: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8B6E15" w:rsidRDefault="00074098" w:rsidP="0095782E">
      <w:pPr>
        <w:rPr>
          <w:rFonts w:ascii="Open Sans" w:hAnsi="Open Sans"/>
          <w:b/>
          <w:bCs/>
          <w:szCs w:val="20"/>
          <w:lang w:val="pt-BR"/>
        </w:rPr>
      </w:pPr>
      <w:r w:rsidRPr="006C48BA">
        <w:rPr>
          <w:rFonts w:ascii="Open Sans" w:hAnsi="Open Sans"/>
          <w:bCs/>
          <w:szCs w:val="20"/>
          <w:highlight w:val="lightGray"/>
          <w:lang w:val="pt-BR"/>
        </w:rPr>
        <w:t xml:space="preserve">Criar </w:t>
      </w:r>
      <w:r w:rsidRPr="006C48BA">
        <w:rPr>
          <w:rFonts w:ascii="Open Sans" w:hAnsi="Open Sans"/>
          <w:b/>
          <w:bCs/>
          <w:szCs w:val="20"/>
          <w:highlight w:val="lightGray"/>
          <w:lang w:val="pt-BR"/>
        </w:rPr>
        <w:t>dynamic web project eclipse</w:t>
      </w:r>
    </w:p>
    <w:p w:rsidR="00074098" w:rsidRPr="0095782E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033383">
        <w:rPr>
          <w:rFonts w:ascii="Open Sans" w:hAnsi="Open Sans"/>
          <w:b/>
          <w:bCs/>
          <w:sz w:val="20"/>
          <w:szCs w:val="20"/>
          <w:lang w:val="pt-BR"/>
        </w:rPr>
        <w:t>Criar servlet que contenha uma lista de objetos Livro</w:t>
      </w:r>
    </w:p>
    <w:p w:rsidR="00074098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74098" w:rsidRPr="00033383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E3473">
        <w:rPr>
          <w:rFonts w:ascii="Open Sans" w:hAnsi="Open Sans"/>
          <w:b/>
          <w:bCs/>
          <w:sz w:val="20"/>
          <w:szCs w:val="20"/>
          <w:lang w:val="pt-BR"/>
        </w:rPr>
        <w:pict>
          <v:shape id="_x0000_i1027" type="#_x0000_t75" style="width:547.5pt;height:3in">
            <v:imagedata r:id="rId8" o:title=""/>
          </v:shape>
        </w:pict>
      </w:r>
    </w:p>
    <w:p w:rsidR="00074098" w:rsidRPr="0095782E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AE3473">
        <w:rPr>
          <w:rFonts w:ascii="Open Sans" w:hAnsi="Open Sans"/>
          <w:bCs/>
          <w:sz w:val="20"/>
          <w:szCs w:val="20"/>
          <w:lang w:val="pt-BR"/>
        </w:rPr>
        <w:pict>
          <v:shape id="_x0000_i1028" type="#_x0000_t75" style="width:264pt;height:72.75pt">
            <v:imagedata r:id="rId9" o:title="" cropbottom="4447f"/>
          </v:shape>
        </w:pic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94289B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4289B">
        <w:rPr>
          <w:rFonts w:ascii="Open Sans" w:hAnsi="Open Sans"/>
          <w:b/>
          <w:bCs/>
          <w:sz w:val="20"/>
          <w:szCs w:val="20"/>
          <w:lang w:val="pt-BR"/>
        </w:rPr>
        <w:t>Definir welcome-file</w: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AE3473">
        <w:rPr>
          <w:rFonts w:ascii="Open Sans" w:hAnsi="Open Sans"/>
          <w:bCs/>
          <w:sz w:val="20"/>
          <w:szCs w:val="20"/>
          <w:lang w:val="pt-BR"/>
        </w:rPr>
        <w:pict>
          <v:shape id="_x0000_i1029" type="#_x0000_t75" style="width:549.75pt;height:117pt">
            <v:imagedata r:id="rId10" o:title="" cropbottom="28371f"/>
          </v:shape>
        </w:pic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4D3D12">
        <w:rPr>
          <w:rFonts w:ascii="Open Sans" w:hAnsi="Open Sans"/>
          <w:b/>
          <w:bCs/>
          <w:sz w:val="20"/>
          <w:szCs w:val="20"/>
          <w:lang w:val="pt-BR"/>
        </w:rPr>
        <w:t>Criar o Servlet</w:t>
      </w:r>
    </w:p>
    <w:p w:rsidR="00074098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74098" w:rsidRPr="004D3D12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95782E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175FE5">
        <w:rPr>
          <w:rFonts w:ascii="Open Sans" w:hAnsi="Open Sans"/>
          <w:b/>
          <w:bCs/>
          <w:sz w:val="20"/>
          <w:szCs w:val="20"/>
          <w:lang w:val="pt-BR"/>
        </w:rPr>
        <w:t>Setar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 listar na requisição</w:t>
      </w:r>
      <w:r w:rsidRPr="0095782E">
        <w:rPr>
          <w:rFonts w:ascii="Open Sans" w:hAnsi="Open Sans"/>
          <w:bCs/>
          <w:sz w:val="20"/>
          <w:szCs w:val="20"/>
          <w:lang w:val="pt-BR"/>
        </w:rPr>
        <w:t xml:space="preserve"> - </w:t>
      </w:r>
    </w:p>
    <w:p w:rsidR="00074098" w:rsidRDefault="0007409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ab/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request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.setAttribute(</w:t>
      </w:r>
      <w:r>
        <w:rPr>
          <w:rFonts w:ascii="Consolas" w:hAnsi="Consolas" w:cs="Consolas"/>
          <w:color w:val="2A00FF"/>
          <w:kern w:val="0"/>
          <w:sz w:val="20"/>
          <w:szCs w:val="20"/>
          <w:lang w:val="pt-BR" w:eastAsia="pt-BR" w:bidi="ar-SA"/>
        </w:rPr>
        <w:t>"listaLivrosNoAtributo"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, </w:t>
      </w:r>
      <w:r>
        <w:rPr>
          <w:rFonts w:ascii="Consolas" w:hAnsi="Consolas" w:cs="Consolas"/>
          <w:color w:val="6A3E3E"/>
          <w:kern w:val="0"/>
          <w:sz w:val="20"/>
          <w:szCs w:val="20"/>
          <w:lang w:val="pt-BR" w:eastAsia="pt-BR" w:bidi="ar-SA"/>
        </w:rPr>
        <w:t>listaLivros</w:t>
      </w: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>);</w:t>
      </w:r>
    </w:p>
    <w:p w:rsidR="00074098" w:rsidRDefault="0007409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74098" w:rsidRDefault="0007409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74098" w:rsidRDefault="0007409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74098" w:rsidRDefault="0007409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74098" w:rsidRDefault="0007409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74098" w:rsidRDefault="0007409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74098" w:rsidRDefault="0007409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</w:pPr>
    </w:p>
    <w:p w:rsidR="00074098" w:rsidRDefault="0007409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A02C5B">
        <w:rPr>
          <w:rFonts w:ascii="Open Sans" w:hAnsi="Open Sans"/>
          <w:b/>
          <w:bCs/>
          <w:sz w:val="20"/>
          <w:szCs w:val="20"/>
          <w:lang w:val="pt-BR"/>
        </w:rPr>
        <w:t>Redirecionar</w:t>
      </w:r>
      <w:r w:rsidRPr="00A02C5B">
        <w:rPr>
          <w:rFonts w:ascii="Open Sans" w:hAnsi="Open Sans"/>
          <w:bCs/>
          <w:sz w:val="20"/>
          <w:szCs w:val="20"/>
          <w:lang w:val="pt-BR"/>
        </w:rPr>
        <w:t>:</w:t>
      </w:r>
    </w:p>
    <w:p w:rsidR="00074098" w:rsidRDefault="00074098" w:rsidP="009424BA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</w:rPr>
      </w:pP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E3473">
        <w:rPr>
          <w:rFonts w:ascii="Open Sans" w:hAnsi="Open Sans"/>
          <w:bCs/>
          <w:sz w:val="20"/>
          <w:szCs w:val="20"/>
        </w:rPr>
        <w:pict>
          <v:shape id="_x0000_i1030" type="#_x0000_t75" style="width:425.25pt;height:30pt">
            <v:imagedata r:id="rId11" o:title=""/>
          </v:shape>
        </w:pic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</w:rPr>
      </w:pPr>
    </w:p>
    <w:p w:rsidR="00074098" w:rsidRPr="0095782E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95782E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C</w:t>
      </w:r>
      <w:r w:rsidRPr="005E4E8C">
        <w:rPr>
          <w:rFonts w:ascii="Open Sans" w:hAnsi="Open Sans"/>
          <w:b/>
          <w:bCs/>
          <w:sz w:val="20"/>
          <w:szCs w:val="20"/>
          <w:lang w:val="pt-BR"/>
        </w:rPr>
        <w:t>onverter projeto para Maven Project para adicionar as dependências</w:t>
      </w:r>
    </w:p>
    <w:p w:rsidR="00074098" w:rsidRPr="005E4E8C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74098" w:rsidRPr="0095782E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AE3473">
        <w:rPr>
          <w:rFonts w:ascii="Open Sans" w:hAnsi="Open Sans"/>
          <w:bCs/>
          <w:sz w:val="20"/>
          <w:szCs w:val="20"/>
          <w:lang w:val="pt-BR"/>
        </w:rPr>
        <w:pict>
          <v:shape id="_x0000_i1031" type="#_x0000_t75" style="width:245.25pt;height:158.25pt">
            <v:imagedata r:id="rId12" o:title=""/>
          </v:shape>
        </w:pic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95782E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95782E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9D0C63">
        <w:rPr>
          <w:rFonts w:ascii="Open Sans" w:hAnsi="Open Sans"/>
          <w:b/>
          <w:bCs/>
          <w:sz w:val="20"/>
          <w:szCs w:val="20"/>
          <w:lang w:val="pt-BR"/>
        </w:rPr>
        <w:t>Pe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cor</w:t>
      </w:r>
      <w:r>
        <w:rPr>
          <w:rFonts w:ascii="Open Sans" w:hAnsi="Open Sans"/>
          <w:b/>
          <w:bCs/>
          <w:sz w:val="20"/>
          <w:szCs w:val="20"/>
          <w:lang w:val="pt-BR"/>
        </w:rPr>
        <w:t>r</w:t>
      </w:r>
      <w:r w:rsidRPr="009D0C63">
        <w:rPr>
          <w:rFonts w:ascii="Open Sans" w:hAnsi="Open Sans"/>
          <w:b/>
          <w:bCs/>
          <w:sz w:val="20"/>
          <w:szCs w:val="20"/>
          <w:lang w:val="pt-BR"/>
        </w:rPr>
        <w:t>er</w:t>
      </w:r>
      <w:r w:rsidRPr="00FA4230">
        <w:rPr>
          <w:rFonts w:ascii="Open Sans" w:hAnsi="Open Sans"/>
          <w:b/>
          <w:bCs/>
          <w:sz w:val="20"/>
          <w:szCs w:val="20"/>
          <w:lang w:val="pt-BR"/>
        </w:rPr>
        <w:t xml:space="preserve"> a lista na JSP usando JSTL:</w:t>
      </w:r>
    </w:p>
    <w:p w:rsidR="00074098" w:rsidRPr="00FA4230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74098" w:rsidRPr="0095782E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AE3473">
        <w:rPr>
          <w:rFonts w:ascii="Open Sans" w:hAnsi="Open Sans"/>
          <w:bCs/>
          <w:sz w:val="20"/>
          <w:szCs w:val="20"/>
          <w:lang w:val="pt-BR"/>
        </w:rPr>
        <w:pict>
          <v:shape id="_x0000_i1032" type="#_x0000_t75" style="width:462pt;height:16.5pt">
            <v:imagedata r:id="rId13" o:title=""/>
          </v:shape>
        </w:pic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</w:rPr>
      </w:pPr>
    </w:p>
    <w:p w:rsidR="00074098" w:rsidRPr="000A75A8" w:rsidRDefault="00074098" w:rsidP="0095782E">
      <w:pPr>
        <w:rPr>
          <w:rFonts w:ascii="Open Sans" w:hAnsi="Open Sans"/>
          <w:bCs/>
          <w:sz w:val="20"/>
          <w:szCs w:val="20"/>
        </w:rPr>
      </w:pPr>
      <w:r w:rsidRPr="00AE3473">
        <w:rPr>
          <w:rFonts w:ascii="Open Sans" w:hAnsi="Open Sans"/>
          <w:bCs/>
          <w:sz w:val="20"/>
          <w:szCs w:val="20"/>
        </w:rPr>
        <w:pict>
          <v:shape id="_x0000_i1033" type="#_x0000_t75" style="width:492.75pt;height:114pt">
            <v:imagedata r:id="rId14" o:title=""/>
          </v:shape>
        </w:pict>
      </w:r>
    </w:p>
    <w:p w:rsidR="00074098" w:rsidRPr="000A75A8" w:rsidRDefault="00074098" w:rsidP="0095782E">
      <w:pPr>
        <w:rPr>
          <w:rFonts w:ascii="Open Sans" w:hAnsi="Open Sans"/>
          <w:bCs/>
          <w:sz w:val="20"/>
          <w:szCs w:val="20"/>
        </w:rPr>
      </w:pPr>
    </w:p>
    <w:p w:rsidR="00074098" w:rsidRPr="000A75A8" w:rsidRDefault="00074098" w:rsidP="0095782E">
      <w:pPr>
        <w:rPr>
          <w:rFonts w:ascii="Open Sans" w:hAnsi="Open Sans"/>
          <w:bCs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  <w:t>(The &lt;c:out&gt; tag can automatically escape XML tags so they aren't evaluated as actual tags.)</w: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557A8F">
        <w:rPr>
          <w:rFonts w:ascii="Open Sans" w:hAnsi="Open Sans"/>
          <w:bCs/>
          <w:sz w:val="20"/>
          <w:szCs w:val="20"/>
          <w:lang w:val="pt-BR"/>
        </w:rPr>
        <w:t>1 – Criar Dynamic Web Project (listagem-pessoas)</w:t>
      </w:r>
    </w:p>
    <w:p w:rsidR="00074098" w:rsidRPr="00557A8F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 xml:space="preserve">Configurar servidor (runtime &gt; selecionar tomcat) </w: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2 – Criar JSP para chamar o Servlet</w:t>
      </w:r>
    </w:p>
    <w:p w:rsidR="00074098" w:rsidRPr="00E521A9" w:rsidRDefault="00074098" w:rsidP="0095782E">
      <w:pPr>
        <w:rPr>
          <w:rFonts w:ascii="Open Sans" w:hAnsi="Open Sans"/>
          <w:bCs/>
          <w:sz w:val="20"/>
          <w:szCs w:val="20"/>
        </w:rPr>
      </w:pPr>
      <w:r w:rsidRPr="00E521A9">
        <w:rPr>
          <w:rFonts w:ascii="Open Sans" w:hAnsi="Open Sans"/>
          <w:bCs/>
          <w:sz w:val="20"/>
          <w:szCs w:val="20"/>
        </w:rPr>
        <w:t>3 – Configurar welcome file list (web.xml)</w: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4 – Testa página inicial </w: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Subir projeto no servidor e acessar o contexto (localhost:8080/</w:t>
      </w:r>
      <w:r w:rsidRPr="00557A8F">
        <w:rPr>
          <w:rFonts w:ascii="Open Sans" w:hAnsi="Open Sans"/>
          <w:bCs/>
          <w:sz w:val="20"/>
          <w:szCs w:val="20"/>
          <w:lang w:val="pt-BR"/>
        </w:rPr>
        <w:t xml:space="preserve"> listagem-pessoas</w:t>
      </w:r>
      <w:r>
        <w:rPr>
          <w:rFonts w:ascii="Open Sans" w:hAnsi="Open Sans"/>
          <w:bCs/>
          <w:sz w:val="20"/>
          <w:szCs w:val="20"/>
          <w:lang w:val="pt-BR"/>
        </w:rPr>
        <w:t>)</w: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5 – Criar servlet (ServletPessoas)</w: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ab/>
        <w:t>Adicionar objetos pessoas em uma lista (ArrayList)</w:t>
      </w:r>
    </w:p>
    <w:p w:rsidR="00074098" w:rsidRDefault="0007409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E521A9">
        <w:rPr>
          <w:rFonts w:ascii="Open Sans" w:hAnsi="Open Sans"/>
          <w:bCs/>
          <w:sz w:val="14"/>
          <w:szCs w:val="14"/>
          <w:lang w:val="pt-BR"/>
        </w:rPr>
        <w:tab/>
      </w:r>
      <w:r>
        <w:rPr>
          <w:rFonts w:ascii="Open Sans" w:hAnsi="Open Sans"/>
          <w:bCs/>
          <w:sz w:val="20"/>
          <w:szCs w:val="20"/>
          <w:lang w:val="pt-BR"/>
        </w:rPr>
        <w:t>Adicionar lista no atributo da requisição:</w:t>
      </w:r>
    </w:p>
    <w:p w:rsidR="00074098" w:rsidRDefault="0007409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-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.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shd w:val="clear" w:color="auto" w:fill="D4D4D4"/>
          <w:lang w:val="pt-BR" w:eastAsia="pt-BR" w:bidi="ar-SA"/>
        </w:rPr>
        <w:t>setAttribute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(</w:t>
      </w:r>
      <w:r w:rsidRPr="00E521A9">
        <w:rPr>
          <w:rFonts w:ascii="Consolas" w:hAnsi="Consolas" w:cs="Consolas"/>
          <w:color w:val="2A00FF"/>
          <w:kern w:val="0"/>
          <w:sz w:val="18"/>
          <w:szCs w:val="18"/>
          <w:lang w:val="pt-BR" w:eastAsia="pt-BR" w:bidi="ar-SA"/>
        </w:rPr>
        <w:t>"listaLivrosNoAtributo"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8"/>
          <w:szCs w:val="18"/>
          <w:lang w:val="pt-BR" w:eastAsia="pt-BR" w:bidi="ar-SA"/>
        </w:rPr>
        <w:t>listaLivros</w:t>
      </w:r>
      <w:r w:rsidRPr="00E521A9"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);</w:t>
      </w:r>
    </w:p>
    <w:p w:rsidR="00074098" w:rsidRDefault="0007409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</w:pPr>
      <w:r>
        <w:rPr>
          <w:rFonts w:ascii="Consolas" w:hAnsi="Consolas" w:cs="Consolas"/>
          <w:color w:val="000000"/>
          <w:kern w:val="0"/>
          <w:sz w:val="18"/>
          <w:szCs w:val="18"/>
          <w:lang w:val="pt-BR" w:eastAsia="pt-BR" w:bidi="ar-SA"/>
        </w:rPr>
        <w:t>Adicionar encaminhamento para a página de listagem:</w:t>
      </w:r>
    </w:p>
    <w:p w:rsidR="00074098" w:rsidRPr="00E521A9" w:rsidRDefault="0007409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kern w:val="0"/>
          <w:sz w:val="14"/>
          <w:szCs w:val="14"/>
          <w:lang w:eastAsia="pt-BR" w:bidi="ar-SA"/>
        </w:rPr>
      </w:pPr>
      <w:r w:rsidRPr="00E521A9">
        <w:rPr>
          <w:rFonts w:ascii="Consolas" w:hAnsi="Consolas" w:cs="Consolas"/>
          <w:color w:val="000000"/>
          <w:kern w:val="0"/>
          <w:sz w:val="18"/>
          <w:szCs w:val="18"/>
          <w:lang w:eastAsia="pt-BR" w:bidi="ar-SA"/>
        </w:rPr>
        <w:t xml:space="preserve">- 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RequestDispatcher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= getServletContext().getRequestDispatcher(</w:t>
      </w:r>
      <w:r w:rsidRPr="00E521A9">
        <w:rPr>
          <w:rFonts w:ascii="Consolas" w:hAnsi="Consolas" w:cs="Consolas"/>
          <w:color w:val="2A00FF"/>
          <w:kern w:val="0"/>
          <w:sz w:val="14"/>
          <w:szCs w:val="14"/>
          <w:lang w:eastAsia="pt-BR" w:bidi="ar-SA"/>
        </w:rPr>
        <w:t>"/listagemJstl.jsp"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>);</w:t>
      </w:r>
    </w:p>
    <w:p w:rsidR="00074098" w:rsidRDefault="0007409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</w:pPr>
      <w:r w:rsidRPr="005B7593">
        <w:rPr>
          <w:rFonts w:ascii="Consolas" w:hAnsi="Consolas" w:cs="Consolas"/>
          <w:color w:val="000000"/>
          <w:kern w:val="0"/>
          <w:sz w:val="14"/>
          <w:szCs w:val="14"/>
          <w:lang w:eastAsia="pt-BR" w:bidi="ar-SA"/>
        </w:rPr>
        <w:t xml:space="preserve">  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rd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.forward(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request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 xml:space="preserve">, </w:t>
      </w:r>
      <w:r w:rsidRPr="00E521A9">
        <w:rPr>
          <w:rFonts w:ascii="Consolas" w:hAnsi="Consolas" w:cs="Consolas"/>
          <w:color w:val="6A3E3E"/>
          <w:kern w:val="0"/>
          <w:sz w:val="14"/>
          <w:szCs w:val="14"/>
          <w:lang w:val="pt-BR" w:eastAsia="pt-BR" w:bidi="ar-SA"/>
        </w:rPr>
        <w:t>response</w:t>
      </w:r>
      <w:r w:rsidRPr="00E521A9">
        <w:rPr>
          <w:rFonts w:ascii="Consolas" w:hAnsi="Consolas" w:cs="Consolas"/>
          <w:color w:val="000000"/>
          <w:kern w:val="0"/>
          <w:sz w:val="14"/>
          <w:szCs w:val="14"/>
          <w:lang w:val="pt-BR" w:eastAsia="pt-BR" w:bidi="ar-SA"/>
        </w:rPr>
        <w:t>);</w:t>
      </w:r>
    </w:p>
    <w:p w:rsidR="00074098" w:rsidRPr="00E521A9" w:rsidRDefault="00074098" w:rsidP="00E521A9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Consolas" w:hAnsi="Consolas" w:cs="Consolas"/>
          <w:color w:val="000000"/>
          <w:kern w:val="0"/>
          <w:sz w:val="8"/>
          <w:szCs w:val="8"/>
          <w:lang w:val="pt-BR" w:eastAsia="pt-BR" w:bidi="ar-SA"/>
        </w:rPr>
      </w:pPr>
    </w:p>
    <w:p w:rsidR="00074098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6 – Adicionar dependências no maven (jstl e standard)</w:t>
      </w:r>
    </w:p>
    <w:p w:rsidR="00074098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7 – Criar JSP para listagem de pessoas</w:t>
      </w:r>
    </w:p>
    <w:p w:rsidR="00074098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c:forEach</w:t>
      </w:r>
    </w:p>
    <w:p w:rsidR="00074098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74098" w:rsidRPr="0021277F" w:rsidRDefault="00074098" w:rsidP="00096A35">
      <w:pPr>
        <w:rPr>
          <w:rFonts w:ascii="Open Sans" w:hAnsi="Open Sans"/>
          <w:b/>
          <w:bCs/>
          <w:color w:val="FF0000"/>
          <w:sz w:val="16"/>
          <w:szCs w:val="20"/>
          <w:lang w:val="pt-BR"/>
        </w:rPr>
      </w:pP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----------------------------------- Fim aula 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>A5 T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6 (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de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8)</w:t>
      </w:r>
      <w:r>
        <w:rPr>
          <w:rFonts w:ascii="Open Sans" w:hAnsi="Open Sans"/>
          <w:b/>
          <w:bCs/>
          <w:color w:val="FF0000"/>
          <w:sz w:val="16"/>
          <w:szCs w:val="20"/>
          <w:lang w:val="pt-BR"/>
        </w:rPr>
        <w:t xml:space="preserve"> </w:t>
      </w:r>
      <w:r w:rsidRPr="0021277F">
        <w:rPr>
          <w:rFonts w:ascii="Open Sans" w:hAnsi="Open Sans"/>
          <w:b/>
          <w:bCs/>
          <w:color w:val="FF0000"/>
          <w:sz w:val="16"/>
          <w:szCs w:val="20"/>
          <w:lang w:val="pt-BR"/>
        </w:rPr>
        <w:t>----------------------------------------</w:t>
      </w:r>
    </w:p>
    <w:p w:rsidR="00074098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</w:rPr>
      </w:pPr>
      <w:r w:rsidRPr="00D313CD">
        <w:rPr>
          <w:rFonts w:ascii="Open Sans" w:hAnsi="Open Sans"/>
          <w:b/>
          <w:bCs/>
          <w:sz w:val="20"/>
          <w:szCs w:val="20"/>
        </w:rPr>
        <w:t>Colorir as linhas:</w:t>
      </w:r>
    </w:p>
    <w:p w:rsidR="00074098" w:rsidRPr="00F96C33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color w:val="FF0000"/>
          <w:sz w:val="20"/>
          <w:szCs w:val="20"/>
          <w:u w:val="single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>&lt;c:forEach items="${requestScope.empList}" var="emp" varStatus="id"&gt;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/>
          <w:bCs/>
          <w:color w:val="FF0000"/>
          <w:sz w:val="20"/>
          <w:szCs w:val="20"/>
          <w:u w:val="single"/>
        </w:rPr>
        <w:t>&lt;tr bgcolor="#${id.count % 2 == 0 ? 'aaee88' : 'ffffff' }" &gt;</w:t>
      </w:r>
    </w:p>
    <w:p w:rsidR="00074098" w:rsidRPr="00F96C33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value="${emp.id}"&gt;&lt;/c:out&gt;&lt;/td&gt;</w:t>
      </w:r>
    </w:p>
    <w:p w:rsidR="00074098" w:rsidRPr="00F96C33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value="${emp.name}"&gt;&lt;/c:out&gt;&lt;/td&gt;</w:t>
      </w:r>
    </w:p>
    <w:p w:rsidR="00074098" w:rsidRPr="00F96C33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&lt;td&gt;&lt;c:out value="${emp.role}"&gt;&lt;/c:out&gt;&lt;/td&gt;</w:t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>&lt;/tr&gt;</w:t>
      </w:r>
    </w:p>
    <w:p w:rsidR="00074098" w:rsidRPr="00F96C33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  <w:lang w:val="pt-BR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  <w:lang w:val="pt-BR"/>
        </w:rPr>
        <w:t>&lt;/c:forEach&gt;</w:t>
      </w:r>
    </w:p>
    <w:p w:rsidR="00074098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  <w:r w:rsidRPr="00802AB3">
        <w:rPr>
          <w:rFonts w:ascii="Open Sans" w:hAnsi="Open Sans"/>
          <w:b/>
          <w:bCs/>
          <w:sz w:val="20"/>
          <w:szCs w:val="20"/>
          <w:lang w:val="pt-BR"/>
        </w:rPr>
        <w:t>Configurar página de erro e passar template usado como exemplo 404.jsp</w:t>
      </w:r>
    </w:p>
    <w:p w:rsidR="00074098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 w:val="20"/>
          <w:szCs w:val="20"/>
          <w:lang w:val="pt-BR"/>
        </w:rPr>
      </w:pPr>
    </w:p>
    <w:p w:rsidR="00074098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AE3473">
        <w:rPr>
          <w:rFonts w:ascii="Open Sans" w:hAnsi="Open Sans"/>
          <w:bCs/>
          <w:sz w:val="20"/>
          <w:szCs w:val="20"/>
          <w:lang w:val="pt-BR"/>
        </w:rPr>
        <w:pict>
          <v:shape id="_x0000_i1034" type="#_x0000_t75" style="width:549.75pt;height:84.75pt">
            <v:imagedata r:id="rId10" o:title="" croptop="36813f"/>
          </v:shape>
        </w:pict>
      </w:r>
    </w:p>
    <w:p w:rsidR="00074098" w:rsidRDefault="00074098" w:rsidP="002A4234">
      <w:pPr>
        <w:keepNext w:val="0"/>
        <w:pBdr>
          <w:bottom w:val="single" w:sz="6" w:space="1" w:color="auto"/>
        </w:pBdr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/>
          <w:bCs/>
          <w:szCs w:val="20"/>
        </w:rPr>
      </w:pPr>
    </w:p>
    <w:p w:rsidR="00074098" w:rsidRPr="00F96C33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 xml:space="preserve">&lt;c:set var="Income" scope="session" value="${4000*4}"/&gt;  </w:t>
      </w:r>
    </w:p>
    <w:p w:rsidR="00074098" w:rsidRPr="00F96C33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&lt;c:out value="${Income}"/&gt;  </w:t>
      </w:r>
    </w:p>
    <w:p w:rsidR="00074098" w:rsidRPr="00F96C33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&lt;c:remove var="income"/&gt;  </w:t>
      </w:r>
    </w:p>
    <w:p w:rsidR="00074098" w:rsidRPr="00F96C33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color w:val="FF0000"/>
          <w:sz w:val="20"/>
          <w:szCs w:val="20"/>
        </w:rPr>
      </w:pP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</w:r>
      <w:r w:rsidRPr="00F96C33">
        <w:rPr>
          <w:rFonts w:ascii="Open Sans" w:hAnsi="Open Sans"/>
          <w:bCs/>
          <w:color w:val="FF0000"/>
          <w:sz w:val="20"/>
          <w:szCs w:val="20"/>
        </w:rPr>
        <w:tab/>
        <w:t xml:space="preserve">&lt;p&gt;After Remove Value is: &lt;c:out value="${income}"/&gt;&lt;/p&gt;  </w:t>
      </w:r>
    </w:p>
    <w:p w:rsidR="00074098" w:rsidRPr="0095782E" w:rsidRDefault="00074098" w:rsidP="002A4234">
      <w:pPr>
        <w:keepNext w:val="0"/>
        <w:shd w:val="clear" w:color="auto" w:fill="auto"/>
        <w:suppressAutoHyphens w:val="0"/>
        <w:autoSpaceDE w:val="0"/>
        <w:autoSpaceDN w:val="0"/>
        <w:adjustRightInd w:val="0"/>
        <w:ind w:firstLine="709"/>
        <w:textAlignment w:val="auto"/>
        <w:rPr>
          <w:rFonts w:ascii="Open Sans" w:hAnsi="Open Sans"/>
          <w:bCs/>
          <w:sz w:val="20"/>
          <w:szCs w:val="20"/>
          <w:lang w:val="pt-BR"/>
        </w:rPr>
      </w:pPr>
      <w:r w:rsidRPr="000A75A8">
        <w:rPr>
          <w:rFonts w:ascii="Open Sans" w:hAnsi="Open Sans"/>
          <w:bCs/>
          <w:sz w:val="20"/>
          <w:szCs w:val="20"/>
        </w:rPr>
        <w:tab/>
      </w:r>
      <w:r w:rsidRPr="000A75A8">
        <w:rPr>
          <w:rFonts w:ascii="Open Sans" w:hAnsi="Open Sans"/>
          <w:bCs/>
          <w:sz w:val="20"/>
          <w:szCs w:val="20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>---------------</w: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95782E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856411" w:rsidRDefault="00074098" w:rsidP="0095782E">
      <w:pPr>
        <w:rPr>
          <w:rFonts w:ascii="Open Sans" w:hAnsi="Open Sans"/>
          <w:b/>
          <w:bCs/>
          <w:sz w:val="22"/>
          <w:szCs w:val="20"/>
          <w:lang w:val="pt-BR"/>
        </w:rPr>
      </w:pPr>
      <w:r w:rsidRPr="00856411">
        <w:rPr>
          <w:rFonts w:ascii="Open Sans" w:hAnsi="Open Sans"/>
          <w:b/>
          <w:bCs/>
          <w:sz w:val="22"/>
          <w:szCs w:val="20"/>
          <w:lang w:val="pt-BR"/>
        </w:rPr>
        <w:t>Testar c if</w:t>
      </w:r>
    </w:p>
    <w:p w:rsidR="00074098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</w:p>
    <w:p w:rsidR="00074098" w:rsidRPr="00090E70" w:rsidRDefault="00074098" w:rsidP="0095782E">
      <w:pPr>
        <w:rPr>
          <w:rFonts w:ascii="Open Sans" w:hAnsi="Open Sans"/>
          <w:b/>
          <w:bCs/>
          <w:sz w:val="20"/>
          <w:szCs w:val="20"/>
          <w:lang w:val="pt-BR"/>
        </w:rPr>
      </w:pPr>
      <w:r w:rsidRPr="00AE3473">
        <w:rPr>
          <w:rFonts w:ascii="Open Sans" w:hAnsi="Open Sans"/>
          <w:b/>
          <w:bCs/>
          <w:sz w:val="20"/>
          <w:szCs w:val="20"/>
          <w:lang w:val="pt-BR"/>
        </w:rPr>
        <w:pict>
          <v:shape id="_x0000_i1035" type="#_x0000_t75" style="width:432.75pt;height:156pt">
            <v:imagedata r:id="rId15" o:title=""/>
          </v:shape>
        </w:pict>
      </w:r>
    </w:p>
    <w:p w:rsidR="00074098" w:rsidRPr="0095782E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033383" w:rsidRDefault="00074098" w:rsidP="00307EF4">
      <w:pPr>
        <w:rPr>
          <w:rFonts w:ascii="Open Sans" w:hAnsi="Open Sans"/>
          <w:b/>
          <w:bCs/>
          <w:sz w:val="20"/>
          <w:szCs w:val="20"/>
          <w:lang w:val="pt-BR"/>
        </w:rPr>
      </w:pPr>
      <w:r>
        <w:rPr>
          <w:rFonts w:ascii="Open Sans" w:hAnsi="Open Sans"/>
          <w:b/>
          <w:bCs/>
          <w:sz w:val="20"/>
          <w:szCs w:val="20"/>
          <w:lang w:val="pt-BR"/>
        </w:rPr>
        <w:t>S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 xml:space="preserve">etar mais atributos: </w:t>
      </w:r>
      <w:r w:rsidRPr="00033383">
        <w:rPr>
          <w:rFonts w:ascii="Open Sans" w:hAnsi="Open Sans"/>
          <w:b/>
          <w:bCs/>
          <w:sz w:val="20"/>
          <w:szCs w:val="20"/>
          <w:lang w:val="pt-BR"/>
        </w:rPr>
        <w:tab/>
      </w:r>
    </w:p>
    <w:p w:rsidR="00074098" w:rsidRPr="0095782E" w:rsidRDefault="00074098" w:rsidP="00307EF4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  <w:t>request.setAttribute("url", "https://www.journaldev.com");</w:t>
      </w: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307EF4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95782E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  <w:r w:rsidRPr="00A02C5B">
        <w:rPr>
          <w:rFonts w:ascii="Open Sans" w:hAnsi="Open Sans"/>
          <w:bCs/>
          <w:sz w:val="20"/>
          <w:szCs w:val="20"/>
          <w:lang w:val="pt-BR"/>
        </w:rPr>
        <w:tab/>
      </w:r>
    </w:p>
    <w:p w:rsidR="00074098" w:rsidRPr="00A02C5B" w:rsidRDefault="00074098" w:rsidP="0095782E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F96C33" w:rsidRDefault="00074098" w:rsidP="00666648">
      <w:pPr>
        <w:rPr>
          <w:rFonts w:ascii="Open Sans" w:hAnsi="Open Sans"/>
          <w:bCs/>
          <w:sz w:val="36"/>
          <w:szCs w:val="20"/>
          <w:lang w:val="pt-BR"/>
        </w:rPr>
      </w:pPr>
      <w:r w:rsidRPr="00F96C33">
        <w:rPr>
          <w:rFonts w:ascii="Open Sans" w:hAnsi="Open Sans"/>
          <w:bCs/>
          <w:sz w:val="36"/>
          <w:szCs w:val="20"/>
          <w:lang w:val="pt-BR"/>
        </w:rPr>
        <w:t>------------- revisar conteúdo abaixo -----------------</w:t>
      </w: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5B7593" w:rsidRDefault="00074098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bCs/>
          <w:sz w:val="20"/>
          <w:szCs w:val="20"/>
          <w:lang w:val="pt-BR"/>
        </w:rPr>
        <w:t>------Hello world JSF</w:t>
      </w:r>
    </w:p>
    <w:p w:rsidR="00074098" w:rsidRPr="005B7593" w:rsidRDefault="00074098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5B7593" w:rsidRDefault="00074098" w:rsidP="00CD4866">
      <w:pPr>
        <w:rPr>
          <w:rFonts w:ascii="Open Sans" w:hAnsi="Open Sans"/>
          <w:bCs/>
          <w:sz w:val="20"/>
          <w:szCs w:val="20"/>
          <w:lang w:val="pt-BR"/>
        </w:rPr>
      </w:pPr>
      <w:hyperlink r:id="rId16" w:history="1">
        <w:r w:rsidRPr="005B7593">
          <w:rPr>
            <w:rStyle w:val="Hyperlink"/>
            <w:rFonts w:ascii="Open Sans" w:hAnsi="Open Sans" w:cs="Arial"/>
            <w:bCs/>
            <w:sz w:val="20"/>
            <w:szCs w:val="20"/>
            <w:lang w:val="pt-BR"/>
          </w:rPr>
          <w:t>http://www.thejavageek.com/2013/06/17/creating-jsf2-hello-world-application-in-eclipse/</w:t>
        </w:r>
      </w:hyperlink>
    </w:p>
    <w:p w:rsidR="00074098" w:rsidRPr="005B7593" w:rsidRDefault="00074098" w:rsidP="00CD4866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6C48BA" w:rsidRDefault="00074098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074098" w:rsidRPr="006C48BA" w:rsidRDefault="00074098" w:rsidP="00CD4866">
      <w:pPr>
        <w:rPr>
          <w:rFonts w:ascii="Open Sans" w:hAnsi="Open Sans"/>
          <w:color w:val="313130"/>
          <w:sz w:val="22"/>
          <w:szCs w:val="27"/>
          <w:highlight w:val="lightGray"/>
          <w:lang w:val="pt-BR"/>
        </w:rPr>
      </w:pPr>
      <w:r w:rsidRPr="006C48BA">
        <w:rPr>
          <w:rFonts w:ascii="Open Sans" w:hAnsi="Open Sans" w:cs="Segoe UI"/>
          <w:color w:val="313130"/>
          <w:sz w:val="28"/>
          <w:szCs w:val="36"/>
          <w:highlight w:val="lightGray"/>
          <w:lang w:val="pt-BR"/>
        </w:rPr>
        <w:t>adicionar as bibliotecas do Hibernate e driver</w:t>
      </w:r>
    </w:p>
    <w:p w:rsidR="00074098" w:rsidRPr="006C48BA" w:rsidRDefault="00074098" w:rsidP="00CD4866">
      <w:pPr>
        <w:rPr>
          <w:rFonts w:ascii="Open Sans" w:hAnsi="Open Sans"/>
          <w:color w:val="313130"/>
          <w:sz w:val="27"/>
          <w:szCs w:val="27"/>
          <w:highlight w:val="lightGray"/>
          <w:lang w:val="pt-BR"/>
        </w:rPr>
      </w:pPr>
    </w:p>
    <w:p w:rsidR="00074098" w:rsidRPr="006C48BA" w:rsidRDefault="00074098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  <w:r w:rsidRPr="00AE3473">
        <w:rPr>
          <w:rFonts w:ascii="Open Sans" w:hAnsi="Open Sans"/>
          <w:color w:val="313130"/>
          <w:sz w:val="27"/>
          <w:szCs w:val="27"/>
          <w:highlight w:val="lightGray"/>
        </w:rPr>
        <w:pict>
          <v:shape id="_x0000_i1036" type="#_x0000_t75" style="width:294.75pt;height:174pt">
            <v:imagedata r:id="rId17" o:title=""/>
          </v:shape>
        </w:pict>
      </w:r>
    </w:p>
    <w:p w:rsidR="00074098" w:rsidRPr="006C48BA" w:rsidRDefault="00074098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074098" w:rsidRPr="006C48BA" w:rsidRDefault="00074098" w:rsidP="00CD4866">
      <w:pPr>
        <w:rPr>
          <w:rFonts w:ascii="Open Sans" w:hAnsi="Open Sans"/>
          <w:color w:val="313130"/>
          <w:sz w:val="27"/>
          <w:szCs w:val="27"/>
          <w:highlight w:val="lightGray"/>
        </w:rPr>
      </w:pPr>
    </w:p>
    <w:p w:rsidR="00074098" w:rsidRPr="005B7593" w:rsidRDefault="00074098" w:rsidP="00CD4866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>criar uma Entity para representar a tabela Pessoa</w:t>
      </w:r>
    </w:p>
    <w:p w:rsidR="00074098" w:rsidRPr="005B7593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5B7593" w:rsidRDefault="00074098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k"/>
          <w:rFonts w:cs="Courier New"/>
          <w:b/>
          <w:bCs/>
          <w:color w:val="000000"/>
        </w:rPr>
        <w:t>CREATE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TABLE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Pessoa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p"/>
          <w:rFonts w:cs="Courier New"/>
          <w:color w:val="313130"/>
        </w:rPr>
        <w:t>(</w:t>
      </w:r>
    </w:p>
    <w:p w:rsidR="00074098" w:rsidRPr="005B7593" w:rsidRDefault="00074098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INT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AUTO_INCREMENT</w:t>
      </w:r>
      <w:r w:rsidRPr="005B7593">
        <w:rPr>
          <w:rStyle w:val="p"/>
          <w:rFonts w:cs="Courier New"/>
          <w:color w:val="313130"/>
        </w:rPr>
        <w:t>,</w:t>
      </w:r>
    </w:p>
    <w:p w:rsidR="00074098" w:rsidRPr="005B7593" w:rsidRDefault="00074098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nome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100</w:t>
      </w:r>
      <w:r w:rsidRPr="005B7593">
        <w:rPr>
          <w:rStyle w:val="p"/>
          <w:rFonts w:cs="Courier New"/>
          <w:color w:val="313130"/>
        </w:rPr>
        <w:t>)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074098" w:rsidRPr="005B7593" w:rsidRDefault="00074098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dataNasc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DATE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NOT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NULL</w:t>
      </w:r>
      <w:r w:rsidRPr="005B7593">
        <w:rPr>
          <w:rStyle w:val="p"/>
          <w:rFonts w:cs="Courier New"/>
          <w:color w:val="313130"/>
        </w:rPr>
        <w:t>,</w:t>
      </w:r>
    </w:p>
    <w:p w:rsidR="00074098" w:rsidRPr="005B7593" w:rsidRDefault="00074098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n"/>
          <w:rFonts w:cs="Courier New"/>
          <w:color w:val="313130"/>
        </w:rPr>
        <w:t>email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n"/>
          <w:rFonts w:cs="Courier New"/>
          <w:color w:val="313130"/>
        </w:rPr>
        <w:t>VARCHAR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mi"/>
          <w:rFonts w:cs="Courier New"/>
          <w:color w:val="009999"/>
        </w:rPr>
        <w:t>150</w:t>
      </w:r>
      <w:r w:rsidRPr="005B7593">
        <w:rPr>
          <w:rStyle w:val="p"/>
          <w:rFonts w:cs="Courier New"/>
          <w:color w:val="313130"/>
        </w:rPr>
        <w:t>),</w:t>
      </w:r>
    </w:p>
    <w:p w:rsidR="00074098" w:rsidRPr="005B7593" w:rsidRDefault="00074098" w:rsidP="001E2B33">
      <w:pPr>
        <w:pStyle w:val="HTMLPreformatted"/>
        <w:rPr>
          <w:rStyle w:val="HTMLCode"/>
          <w:rFonts w:cs="Courier New"/>
          <w:color w:val="313130"/>
        </w:rPr>
      </w:pPr>
      <w:r w:rsidRPr="005B7593">
        <w:rPr>
          <w:rStyle w:val="HTMLCode"/>
          <w:rFonts w:cs="Courier New"/>
          <w:color w:val="313130"/>
        </w:rPr>
        <w:t xml:space="preserve">  </w:t>
      </w:r>
      <w:r w:rsidRPr="005B7593">
        <w:rPr>
          <w:rStyle w:val="k"/>
          <w:rFonts w:cs="Courier New"/>
          <w:b/>
          <w:bCs/>
          <w:color w:val="000000"/>
        </w:rPr>
        <w:t>primary</w:t>
      </w:r>
      <w:r w:rsidRPr="005B7593">
        <w:rPr>
          <w:rStyle w:val="HTMLCode"/>
          <w:rFonts w:cs="Courier New"/>
          <w:color w:val="313130"/>
        </w:rPr>
        <w:t xml:space="preserve"> </w:t>
      </w:r>
      <w:r w:rsidRPr="005B7593">
        <w:rPr>
          <w:rStyle w:val="k"/>
          <w:rFonts w:cs="Courier New"/>
          <w:b/>
          <w:bCs/>
          <w:color w:val="000000"/>
        </w:rPr>
        <w:t>key</w:t>
      </w:r>
      <w:r w:rsidRPr="005B7593">
        <w:rPr>
          <w:rStyle w:val="p"/>
          <w:rFonts w:cs="Courier New"/>
          <w:color w:val="313130"/>
        </w:rPr>
        <w:t>(</w:t>
      </w:r>
      <w:r w:rsidRPr="005B7593">
        <w:rPr>
          <w:rStyle w:val="n"/>
          <w:rFonts w:cs="Courier New"/>
          <w:color w:val="313130"/>
        </w:rPr>
        <w:t>id</w:t>
      </w:r>
      <w:r w:rsidRPr="005B7593">
        <w:rPr>
          <w:rStyle w:val="p"/>
          <w:rFonts w:cs="Courier New"/>
          <w:color w:val="313130"/>
        </w:rPr>
        <w:t>)</w:t>
      </w:r>
    </w:p>
    <w:p w:rsidR="00074098" w:rsidRPr="00567775" w:rsidRDefault="00074098" w:rsidP="001E2B33">
      <w:pPr>
        <w:pStyle w:val="HTMLPreformatted"/>
        <w:rPr>
          <w:rStyle w:val="p"/>
          <w:rFonts w:cs="Courier New"/>
          <w:color w:val="313130"/>
          <w:lang w:val="pt-BR"/>
        </w:rPr>
      </w:pPr>
      <w:r w:rsidRPr="00567775">
        <w:rPr>
          <w:rStyle w:val="p"/>
          <w:rFonts w:cs="Courier New"/>
          <w:color w:val="313130"/>
          <w:lang w:val="pt-BR"/>
        </w:rPr>
        <w:t>);</w:t>
      </w:r>
    </w:p>
    <w:p w:rsidR="00074098" w:rsidRPr="00567775" w:rsidRDefault="00074098" w:rsidP="001E2B33">
      <w:pPr>
        <w:pStyle w:val="HTMLPreformatted"/>
        <w:rPr>
          <w:rStyle w:val="p"/>
          <w:rFonts w:cs="Courier New"/>
          <w:color w:val="313130"/>
          <w:lang w:val="pt-BR"/>
        </w:rPr>
      </w:pPr>
    </w:p>
    <w:p w:rsidR="00074098" w:rsidRPr="00567775" w:rsidRDefault="00074098" w:rsidP="001E2B33">
      <w:pPr>
        <w:pStyle w:val="HTMLPreformatted"/>
        <w:rPr>
          <w:rStyle w:val="p"/>
          <w:rFonts w:cs="Courier New"/>
          <w:b/>
          <w:color w:val="313130"/>
          <w:sz w:val="22"/>
          <w:lang w:val="pt-BR"/>
        </w:rPr>
      </w:pPr>
      <w:r w:rsidRPr="00567775">
        <w:rPr>
          <w:rStyle w:val="p"/>
          <w:rFonts w:cs="Courier New"/>
          <w:b/>
          <w:color w:val="313130"/>
          <w:sz w:val="22"/>
          <w:lang w:val="pt-BR"/>
        </w:rPr>
        <w:t>Não precisa criar a tabela, o hibernate fará isso com a propriedade</w:t>
      </w:r>
    </w:p>
    <w:p w:rsidR="00074098" w:rsidRPr="005B7593" w:rsidRDefault="00074098" w:rsidP="00853EBD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Consolas" w:hAnsi="Consolas" w:cs="Consolas"/>
          <w:kern w:val="0"/>
          <w:sz w:val="20"/>
          <w:szCs w:val="20"/>
          <w:lang w:eastAsia="pt-BR" w:bidi="ar-SA"/>
        </w:rPr>
      </w:pPr>
      <w:r>
        <w:rPr>
          <w:rFonts w:ascii="Consolas" w:hAnsi="Consolas" w:cs="Consolas"/>
          <w:color w:val="000000"/>
          <w:kern w:val="0"/>
          <w:sz w:val="20"/>
          <w:szCs w:val="20"/>
          <w:lang w:val="pt-BR"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&lt;</w:t>
      </w:r>
      <w:r w:rsidRPr="005B7593">
        <w:rPr>
          <w:rFonts w:ascii="Consolas" w:hAnsi="Consolas" w:cs="Consolas"/>
          <w:color w:val="3F7F7F"/>
          <w:kern w:val="0"/>
          <w:sz w:val="20"/>
          <w:szCs w:val="20"/>
          <w:lang w:eastAsia="pt-BR" w:bidi="ar-SA"/>
        </w:rPr>
        <w:t>property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name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"hibernate.hbm2ddl.auto"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7F007F"/>
          <w:kern w:val="0"/>
          <w:sz w:val="20"/>
          <w:szCs w:val="20"/>
          <w:lang w:eastAsia="pt-BR" w:bidi="ar-SA"/>
        </w:rPr>
        <w:t>value</w:t>
      </w:r>
      <w:r w:rsidRPr="005B7593">
        <w:rPr>
          <w:rFonts w:ascii="Consolas" w:hAnsi="Consolas" w:cs="Consolas"/>
          <w:color w:val="000000"/>
          <w:kern w:val="0"/>
          <w:sz w:val="20"/>
          <w:szCs w:val="20"/>
          <w:lang w:eastAsia="pt-BR" w:bidi="ar-SA"/>
        </w:rPr>
        <w:t>=</w:t>
      </w:r>
      <w:r w:rsidRPr="005B7593">
        <w:rPr>
          <w:rFonts w:ascii="Consolas" w:hAnsi="Consolas" w:cs="Consolas"/>
          <w:i/>
          <w:iCs/>
          <w:color w:val="2A00FF"/>
          <w:kern w:val="0"/>
          <w:sz w:val="20"/>
          <w:szCs w:val="20"/>
          <w:lang w:eastAsia="pt-BR" w:bidi="ar-SA"/>
        </w:rPr>
        <w:t>"update"</w:t>
      </w:r>
      <w:r w:rsidRPr="005B7593">
        <w:rPr>
          <w:rFonts w:ascii="Consolas" w:hAnsi="Consolas" w:cs="Consolas"/>
          <w:kern w:val="0"/>
          <w:sz w:val="20"/>
          <w:szCs w:val="20"/>
          <w:lang w:eastAsia="pt-BR" w:bidi="ar-SA"/>
        </w:rPr>
        <w:t xml:space="preserve"> </w:t>
      </w:r>
      <w:r w:rsidRPr="005B7593">
        <w:rPr>
          <w:rFonts w:ascii="Consolas" w:hAnsi="Consolas" w:cs="Consolas"/>
          <w:color w:val="008080"/>
          <w:kern w:val="0"/>
          <w:sz w:val="20"/>
          <w:szCs w:val="20"/>
          <w:lang w:eastAsia="pt-BR" w:bidi="ar-SA"/>
        </w:rPr>
        <w:t>/&gt;</w:t>
      </w:r>
    </w:p>
    <w:p w:rsidR="00074098" w:rsidRPr="005B7593" w:rsidRDefault="00074098" w:rsidP="001E2B33">
      <w:pPr>
        <w:pStyle w:val="HTMLPreformatted"/>
        <w:rPr>
          <w:color w:val="313130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Pr="005B7593" w:rsidRDefault="00074098" w:rsidP="00666648">
      <w:pPr>
        <w:rPr>
          <w:rFonts w:ascii="Open Sans" w:hAnsi="Open Sans"/>
          <w:color w:val="313130"/>
          <w:sz w:val="28"/>
          <w:szCs w:val="27"/>
          <w:lang w:val="pt-BR"/>
        </w:rPr>
      </w:pPr>
      <w:r w:rsidRPr="006C48BA">
        <w:rPr>
          <w:rFonts w:ascii="Open Sans" w:hAnsi="Open Sans"/>
          <w:color w:val="313130"/>
          <w:sz w:val="28"/>
          <w:szCs w:val="27"/>
          <w:highlight w:val="lightGray"/>
          <w:lang w:val="pt-BR"/>
        </w:rPr>
        <w:t>Criar a entity para representar a tabela Pessoa</w:t>
      </w:r>
    </w:p>
    <w:p w:rsidR="00074098" w:rsidRPr="005B7593" w:rsidRDefault="00074098" w:rsidP="00666648">
      <w:pPr>
        <w:rPr>
          <w:rFonts w:ascii="Georgia" w:hAnsi="Georgia"/>
          <w:color w:val="313130"/>
          <w:sz w:val="27"/>
          <w:szCs w:val="27"/>
          <w:lang w:val="pt-BR"/>
        </w:rPr>
      </w:pPr>
    </w:p>
    <w:p w:rsidR="00074098" w:rsidRDefault="00074098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Usaremos esse modelo</w:t>
      </w:r>
    </w:p>
    <w:p w:rsidR="00074098" w:rsidRPr="00FA1F33" w:rsidRDefault="00074098" w:rsidP="00666648">
      <w:pPr>
        <w:rPr>
          <w:rFonts w:ascii="Open Sans" w:hAnsi="Open Sans"/>
          <w:b/>
          <w:color w:val="313130"/>
          <w:sz w:val="27"/>
          <w:szCs w:val="27"/>
        </w:rPr>
      </w:pPr>
    </w:p>
    <w:p w:rsidR="00074098" w:rsidRDefault="00074098" w:rsidP="00666648">
      <w:pPr>
        <w:rPr>
          <w:rFonts w:ascii="Georgia" w:hAnsi="Georgia"/>
          <w:color w:val="313130"/>
          <w:sz w:val="27"/>
          <w:szCs w:val="27"/>
        </w:rPr>
      </w:pPr>
      <w:r w:rsidRPr="00AE3473">
        <w:rPr>
          <w:rFonts w:ascii="Georgia" w:hAnsi="Georgia"/>
          <w:color w:val="313130"/>
          <w:sz w:val="27"/>
          <w:szCs w:val="27"/>
        </w:rPr>
        <w:pict>
          <v:shape id="_x0000_i1037" type="#_x0000_t75" style="width:438.75pt;height:231.75pt">
            <v:imagedata r:id="rId18" o:title=""/>
          </v:shape>
        </w:pict>
      </w:r>
    </w:p>
    <w:p w:rsidR="00074098" w:rsidRDefault="00074098" w:rsidP="00666648">
      <w:pPr>
        <w:rPr>
          <w:rFonts w:ascii="Georgia" w:hAnsi="Georgia"/>
          <w:color w:val="313130"/>
          <w:sz w:val="27"/>
          <w:szCs w:val="27"/>
        </w:rPr>
      </w:pPr>
    </w:p>
    <w:p w:rsidR="00074098" w:rsidRDefault="00074098" w:rsidP="00666648">
      <w:pPr>
        <w:rPr>
          <w:rFonts w:ascii="Georgia" w:hAnsi="Georgia"/>
          <w:color w:val="313130"/>
          <w:sz w:val="27"/>
          <w:szCs w:val="27"/>
        </w:rPr>
      </w:pPr>
    </w:p>
    <w:p w:rsidR="00074098" w:rsidRDefault="00074098" w:rsidP="00666648">
      <w:pPr>
        <w:rPr>
          <w:rFonts w:ascii="Georgia" w:hAnsi="Georgia"/>
          <w:color w:val="313130"/>
          <w:sz w:val="27"/>
          <w:szCs w:val="27"/>
        </w:rPr>
      </w:pPr>
    </w:p>
    <w:p w:rsidR="00074098" w:rsidRPr="00FA1F33" w:rsidRDefault="00074098" w:rsidP="00666648">
      <w:pPr>
        <w:rPr>
          <w:rFonts w:ascii="Open Sans" w:hAnsi="Open Sans"/>
          <w:b/>
          <w:color w:val="313130"/>
          <w:sz w:val="27"/>
          <w:szCs w:val="27"/>
        </w:rPr>
      </w:pPr>
      <w:r w:rsidRPr="00FA1F33">
        <w:rPr>
          <w:rFonts w:ascii="Open Sans" w:hAnsi="Open Sans"/>
          <w:b/>
          <w:color w:val="313130"/>
          <w:sz w:val="27"/>
          <w:szCs w:val="27"/>
        </w:rPr>
        <w:t>Exemplos de anotações que esaremos</w:t>
      </w:r>
    </w:p>
    <w:p w:rsidR="00074098" w:rsidRPr="0018452D" w:rsidRDefault="00074098" w:rsidP="00666648">
      <w:pPr>
        <w:rPr>
          <w:rFonts w:ascii="Open Sans" w:hAnsi="Open Sans"/>
          <w:bCs/>
          <w:sz w:val="20"/>
          <w:szCs w:val="20"/>
        </w:rPr>
      </w:pPr>
      <w:r w:rsidRPr="00AE3473">
        <w:rPr>
          <w:rFonts w:ascii="Open Sans" w:hAnsi="Open Sans"/>
          <w:bCs/>
          <w:sz w:val="20"/>
          <w:szCs w:val="20"/>
        </w:rPr>
        <w:pict>
          <v:shape id="_x0000_i1038" type="#_x0000_t75" style="width:309pt;height:401.25pt">
            <v:imagedata r:id="rId19" o:title=""/>
          </v:shape>
        </w:pict>
      </w: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666648">
      <w:pPr>
        <w:rPr>
          <w:rFonts w:ascii="Open Sans" w:hAnsi="Open Sans"/>
          <w:color w:val="313130"/>
          <w:sz w:val="27"/>
          <w:szCs w:val="27"/>
        </w:rPr>
      </w:pPr>
      <w:r w:rsidRPr="006C48BA">
        <w:rPr>
          <w:rFonts w:ascii="Open Sans" w:hAnsi="Open Sans"/>
          <w:color w:val="313130"/>
          <w:sz w:val="27"/>
          <w:szCs w:val="27"/>
          <w:highlight w:val="lightGray"/>
        </w:rPr>
        <w:t>criar o arquivo persistence.xml</w:t>
      </w:r>
    </w:p>
    <w:p w:rsidR="00074098" w:rsidRDefault="00074098" w:rsidP="00666648">
      <w:pPr>
        <w:rPr>
          <w:rFonts w:ascii="Open Sans" w:hAnsi="Open Sans"/>
          <w:color w:val="313130"/>
          <w:sz w:val="27"/>
          <w:szCs w:val="27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  <w:r w:rsidRPr="00AE3473">
        <w:rPr>
          <w:rFonts w:ascii="Open Sans" w:hAnsi="Open Sans"/>
          <w:bCs/>
          <w:sz w:val="20"/>
          <w:szCs w:val="20"/>
        </w:rPr>
        <w:pict>
          <v:shape id="_x0000_i1039" type="#_x0000_t75" style="width:171.75pt;height:159pt">
            <v:imagedata r:id="rId20" o:title="" cropbottom="1233f"/>
          </v:shape>
        </w:pict>
      </w: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Pr="001C4AB6" w:rsidRDefault="00074098" w:rsidP="00666648">
      <w:pPr>
        <w:rPr>
          <w:rFonts w:ascii="Open Sans" w:hAnsi="Open Sans"/>
          <w:bCs/>
          <w:sz w:val="20"/>
          <w:szCs w:val="20"/>
        </w:rPr>
      </w:pPr>
      <w:r w:rsidRPr="00AE3473">
        <w:rPr>
          <w:rFonts w:ascii="Open Sans" w:hAnsi="Open Sans"/>
          <w:bCs/>
          <w:sz w:val="20"/>
          <w:szCs w:val="20"/>
        </w:rPr>
        <w:pict>
          <v:shape id="_x0000_i1040" type="#_x0000_t75" style="width:541.5pt;height:344.25pt">
            <v:imagedata r:id="rId21" o:title=""/>
          </v:shape>
        </w:pict>
      </w: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</w:rPr>
      </w:pPr>
    </w:p>
    <w:p w:rsidR="00074098" w:rsidRPr="00BD5A49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6C48BA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r w:rsidRPr="006C48BA">
        <w:rPr>
          <w:rFonts w:ascii="Consolas" w:hAnsi="Consolas" w:cs="Consolas"/>
          <w:b/>
          <w:bCs/>
          <w:color w:val="000000"/>
          <w:kern w:val="0"/>
          <w:highlight w:val="lightGray"/>
          <w:shd w:val="clear" w:color="auto" w:fill="E8F2FE"/>
          <w:lang w:val="pt-BR" w:eastAsia="pt-BR" w:bidi="ar-SA"/>
        </w:rPr>
        <w:t>TestaPersistenceXML</w:t>
      </w:r>
      <w:r w:rsidRPr="006C48BA">
        <w:rPr>
          <w:rFonts w:ascii="Consolas" w:hAnsi="Consolas" w:cs="Consolas"/>
          <w:color w:val="000000"/>
          <w:kern w:val="0"/>
          <w:highlight w:val="lightGray"/>
          <w:shd w:val="clear" w:color="auto" w:fill="E8F2FE"/>
          <w:lang w:val="pt-BR" w:eastAsia="pt-BR" w:bidi="ar-SA"/>
        </w:rPr>
        <w:t xml:space="preserve"> para testar as configurações do persistence.xml</w:t>
      </w:r>
    </w:p>
    <w:p w:rsidR="00074098" w:rsidRPr="00BD5A49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BD5A49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>Criar e configurar novo projeto (</w:t>
      </w:r>
      <w:r w:rsidRPr="005B7DAA">
        <w:rPr>
          <w:rFonts w:ascii="Open Sans" w:hAnsi="Open Sans"/>
          <w:b/>
          <w:sz w:val="20"/>
          <w:szCs w:val="20"/>
          <w:lang w:val="pt-BR"/>
        </w:rPr>
        <w:t>jpa-projeto-b</w:t>
      </w:r>
      <w:r>
        <w:rPr>
          <w:rFonts w:ascii="Open Sans" w:hAnsi="Open Sans"/>
          <w:bCs/>
          <w:sz w:val="20"/>
          <w:szCs w:val="20"/>
          <w:lang w:val="pt-BR"/>
        </w:rPr>
        <w:t xml:space="preserve">) com a entidade </w:t>
      </w:r>
      <w:r w:rsidRPr="003B220B">
        <w:rPr>
          <w:rFonts w:ascii="Open Sans" w:hAnsi="Open Sans"/>
          <w:b/>
          <w:sz w:val="20"/>
          <w:szCs w:val="20"/>
          <w:lang w:val="pt-BR"/>
        </w:rPr>
        <w:t>Cliente</w:t>
      </w:r>
      <w:r>
        <w:rPr>
          <w:rFonts w:ascii="Open Sans" w:hAnsi="Open Sans"/>
          <w:bCs/>
          <w:sz w:val="20"/>
          <w:szCs w:val="20"/>
          <w:lang w:val="pt-BR"/>
        </w:rPr>
        <w:t xml:space="preserve">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853D57" w:rsidRDefault="00074098" w:rsidP="00A469DA">
      <w:pPr>
        <w:rPr>
          <w:rFonts w:ascii="Open Sans" w:hAnsi="Open Sans"/>
          <w:b/>
          <w:bCs/>
          <w:color w:val="FF0000"/>
          <w:sz w:val="18"/>
          <w:szCs w:val="20"/>
          <w:lang w:val="pt-BR"/>
        </w:rPr>
      </w:pPr>
      <w:r w:rsidRPr="00853D57">
        <w:rPr>
          <w:rFonts w:ascii="Open Sans" w:hAnsi="Open Sans"/>
          <w:b/>
          <w:bCs/>
          <w:color w:val="FF0000"/>
          <w:sz w:val="18"/>
          <w:szCs w:val="20"/>
          <w:lang w:val="pt-BR"/>
        </w:rPr>
        <w:t>----------------------------------- Fim aula A6 T6 (de 8) ----------------------------------------</w:t>
      </w: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BD5A49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5B7593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  <w:r w:rsidRPr="005B7593">
        <w:rPr>
          <w:rFonts w:ascii="Open Sans" w:hAnsi="Open Sans"/>
          <w:color w:val="313130"/>
          <w:sz w:val="27"/>
          <w:szCs w:val="27"/>
          <w:lang w:val="pt-BR"/>
        </w:rPr>
        <w:t> </w:t>
      </w:r>
      <w:r w:rsidRPr="006C48BA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Criar uma classe </w:t>
      </w:r>
      <w:r w:rsidRPr="006C48BA">
        <w:rPr>
          <w:rFonts w:ascii="Open Sans" w:hAnsi="Open Sans"/>
          <w:b/>
          <w:color w:val="313130"/>
          <w:sz w:val="27"/>
          <w:szCs w:val="27"/>
          <w:highlight w:val="lightGray"/>
          <w:lang w:val="pt-BR"/>
        </w:rPr>
        <w:t>PessoaDAO</w:t>
      </w:r>
      <w:r w:rsidRPr="006C48BA">
        <w:rPr>
          <w:rFonts w:ascii="Open Sans" w:hAnsi="Open Sans"/>
          <w:color w:val="313130"/>
          <w:sz w:val="27"/>
          <w:szCs w:val="27"/>
          <w:highlight w:val="lightGray"/>
          <w:lang w:val="pt-BR"/>
        </w:rPr>
        <w:t xml:space="preserve"> que possui os métodos para manipular (salvar, atualizar, apagar e consultar por id) um objeto Pessoa</w:t>
      </w:r>
    </w:p>
    <w:p w:rsidR="00074098" w:rsidRPr="005B7593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215301" w:rsidRDefault="00074098" w:rsidP="00215301">
      <w:pPr>
        <w:pStyle w:val="NormalWeb"/>
        <w:rPr>
          <w:rFonts w:ascii="Open Sans" w:hAnsi="Open Sans"/>
          <w:color w:val="313130"/>
        </w:rPr>
      </w:pPr>
      <w:r w:rsidRPr="00215301">
        <w:rPr>
          <w:rFonts w:ascii="Open Sans" w:hAnsi="Open Sans"/>
          <w:color w:val="313130"/>
        </w:rPr>
        <w:t>O método </w:t>
      </w:r>
      <w:r w:rsidRPr="00215301">
        <w:rPr>
          <w:rStyle w:val="Strong"/>
          <w:rFonts w:ascii="Open Sans" w:hAnsi="Open Sans"/>
          <w:bCs/>
          <w:color w:val="313130"/>
        </w:rPr>
        <w:t>salvar</w:t>
      </w:r>
      <w:r w:rsidRPr="00215301">
        <w:rPr>
          <w:rFonts w:ascii="Open Sans" w:hAnsi="Open Sans"/>
          <w:color w:val="313130"/>
        </w:rPr>
        <w:t> recebe o objeto Pessoa que será salvo, neste exemplo usaremos este método salvar uma nova pessoa ou atualizar os dados de uma nova pessoa.</w:t>
      </w:r>
    </w:p>
    <w:p w:rsidR="00074098" w:rsidRPr="008D1B85" w:rsidRDefault="00074098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No próximo projeto será assim:</w:t>
      </w:r>
    </w:p>
    <w:p w:rsidR="00074098" w:rsidRPr="008D1B85" w:rsidRDefault="00074098" w:rsidP="00215301">
      <w:pPr>
        <w:pStyle w:val="NormalWeb"/>
        <w:rPr>
          <w:rFonts w:ascii="Open Sans" w:hAnsi="Open Sans"/>
          <w:i/>
          <w:color w:val="008080"/>
          <w:sz w:val="27"/>
          <w:szCs w:val="27"/>
        </w:rPr>
      </w:pPr>
      <w:r w:rsidRPr="008D1B85">
        <w:rPr>
          <w:rFonts w:ascii="Open Sans" w:hAnsi="Open Sans"/>
          <w:i/>
          <w:color w:val="008080"/>
          <w:sz w:val="27"/>
          <w:szCs w:val="27"/>
        </w:rPr>
        <w:t>Mas como sabemos quando temos que salvar e quando tem que atualizar, basta olhar o atributo id da classe Pessoa, se o </w:t>
      </w:r>
      <w:r w:rsidRPr="008D1B85">
        <w:rPr>
          <w:rStyle w:val="Strong"/>
          <w:rFonts w:ascii="Open Sans" w:hAnsi="Open Sans"/>
          <w:bCs/>
          <w:i/>
          <w:color w:val="008080"/>
          <w:sz w:val="27"/>
          <w:szCs w:val="27"/>
        </w:rPr>
        <w:t>id</w:t>
      </w:r>
      <w:r w:rsidRPr="008D1B85">
        <w:rPr>
          <w:rFonts w:ascii="Open Sans" w:hAnsi="Open Sans"/>
          <w:i/>
          <w:color w:val="008080"/>
          <w:sz w:val="27"/>
          <w:szCs w:val="27"/>
        </w:rPr>
        <w:t> for null significa que é um novo objeto que ainda não foi salvo no banco de dados, então utilizaremos o método </w:t>
      </w:r>
      <w:r w:rsidRPr="008D1B85">
        <w:rPr>
          <w:rStyle w:val="Strong"/>
          <w:rFonts w:ascii="Open Sans" w:hAnsi="Open Sans"/>
          <w:bCs/>
          <w:i/>
          <w:color w:val="008080"/>
          <w:sz w:val="27"/>
          <w:szCs w:val="27"/>
        </w:rPr>
        <w:t>persist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salvá-lo, caso o id tenha algum valor então significa que o objeto já foi salvo anteriormente portanto ele deve ser atualizado então utilizaremos o método </w:t>
      </w:r>
      <w:r w:rsidRPr="008D1B85">
        <w:rPr>
          <w:rStyle w:val="Strong"/>
          <w:rFonts w:ascii="Open Sans" w:hAnsi="Open Sans"/>
          <w:bCs/>
          <w:i/>
          <w:color w:val="008080"/>
          <w:sz w:val="27"/>
          <w:szCs w:val="27"/>
        </w:rPr>
        <w:t>merge</w:t>
      </w:r>
      <w:r w:rsidRPr="008D1B85">
        <w:rPr>
          <w:rFonts w:ascii="Open Sans" w:hAnsi="Open Sans"/>
          <w:i/>
          <w:color w:val="008080"/>
          <w:sz w:val="27"/>
          <w:szCs w:val="27"/>
        </w:rPr>
        <w:t> da EntityManager para atualiza-lo.</w:t>
      </w:r>
    </w:p>
    <w:p w:rsidR="00074098" w:rsidRPr="008D1B85" w:rsidRDefault="0007409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074098" w:rsidRPr="008D1B85" w:rsidRDefault="0007409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Note que como vamos salvar (</w:t>
      </w:r>
      <w:r w:rsidRPr="006C48BA">
        <w:rPr>
          <w:rFonts w:ascii="Consolas" w:hAnsi="Consolas" w:cs="Consolas"/>
          <w:color w:val="000000"/>
          <w:sz w:val="20"/>
          <w:szCs w:val="20"/>
          <w:highlight w:val="lightGray"/>
        </w:rPr>
        <w:t>persist()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) ou atualizar os dados, precisamos criar uma transação, com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getTransaction()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obtemos um objeto EntityTransaction com ele podemos iniciar a transação através do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begin()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finalizar a transação com sucesso através do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commit()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ou desfazer as alterações em caso de erro com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rolback()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. Este mesmo conceito de transação será utilizado no método excluir.</w:t>
      </w:r>
    </w:p>
    <w:p w:rsidR="00074098" w:rsidRDefault="0007409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074098" w:rsidRPr="00567775" w:rsidRDefault="00074098" w:rsidP="00215301">
      <w:pPr>
        <w:pStyle w:val="NormalWeb"/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excluir / </w:t>
      </w:r>
      <w:r w:rsidRPr="006C48BA">
        <w:rPr>
          <w:rFonts w:ascii="Consolas" w:hAnsi="Consolas" w:cs="Consolas"/>
          <w:color w:val="000000"/>
          <w:sz w:val="20"/>
          <w:szCs w:val="20"/>
          <w:highlight w:val="lightGray"/>
        </w:rPr>
        <w:t>removeById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não precisa receber todos os dados da Pessoa, recebendo apenas o seu ID através do parametro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Long 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podemos utilizar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para consultar os dados da Pessoa, depois com o objeto Pessoa consultado podemos usar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remove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 do EntityManager para apagar os dados da Pessoa. *** </w:t>
      </w:r>
      <w:r w:rsidRPr="00567775">
        <w:rPr>
          <w:rFonts w:ascii="Open Sans" w:hAnsi="Open Sans" w:cs="Arial"/>
          <w:b/>
          <w:color w:val="313130"/>
          <w:kern w:val="2"/>
          <w:sz w:val="25"/>
          <w:szCs w:val="25"/>
          <w:u w:val="single"/>
          <w:lang w:eastAsia="zh-CN" w:bidi="hi-IN"/>
        </w:rPr>
        <w:t>mas aqui usamos um objeto Pessoa</w:t>
      </w:r>
    </w:p>
    <w:p w:rsidR="00074098" w:rsidRPr="00862EBE" w:rsidRDefault="00074098" w:rsidP="00215301">
      <w:pPr>
        <w:pStyle w:val="NormalWeb"/>
        <w:rPr>
          <w:rFonts w:ascii="Open Sans" w:hAnsi="Open Sans"/>
          <w:color w:val="313130"/>
          <w:sz w:val="27"/>
          <w:szCs w:val="27"/>
          <w:u w:val="single"/>
        </w:rPr>
      </w:pPr>
    </w:p>
    <w:p w:rsidR="00074098" w:rsidRPr="00567775" w:rsidRDefault="00074098" w:rsidP="00215301">
      <w:pPr>
        <w:pStyle w:val="NormalWeb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getById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recebe um objeto int  chamado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id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, com o ID da tabela Pessoa, utilizando o método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find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do EntityManager passamos a classe da entidade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>Pessoa.class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 e seu </w:t>
      </w:r>
      <w:r w:rsidRPr="00567775">
        <w:rPr>
          <w:rFonts w:ascii="Open Sans" w:hAnsi="Open Sans" w:cs="Arial"/>
          <w:b/>
          <w:bCs/>
          <w:color w:val="313130"/>
          <w:kern w:val="2"/>
          <w:sz w:val="25"/>
          <w:lang w:eastAsia="zh-CN" w:bidi="hi-IN"/>
        </w:rPr>
        <w:t xml:space="preserve">id </w:t>
      </w: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>para que possamos consultar os dados da Pessoa.</w:t>
      </w:r>
    </w:p>
    <w:p w:rsidR="00074098" w:rsidRPr="00567775" w:rsidRDefault="00074098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</w:p>
    <w:p w:rsidR="00074098" w:rsidRPr="00567775" w:rsidRDefault="00074098" w:rsidP="0068092E">
      <w:pPr>
        <w:pStyle w:val="NormalWeb"/>
        <w:ind w:firstLine="709"/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</w:pPr>
      <w:r w:rsidRPr="00567775">
        <w:rPr>
          <w:rFonts w:ascii="Open Sans" w:hAnsi="Open Sans" w:cs="Arial"/>
          <w:color w:val="313130"/>
          <w:kern w:val="2"/>
          <w:sz w:val="25"/>
          <w:szCs w:val="25"/>
          <w:lang w:eastAsia="zh-CN" w:bidi="hi-IN"/>
        </w:rPr>
        <w:t xml:space="preserve">No </w:t>
      </w:r>
      <w:r>
        <w:rPr>
          <w:rFonts w:ascii="Consolas" w:hAnsi="Consolas" w:cs="Consolas"/>
          <w:color w:val="000000"/>
          <w:sz w:val="20"/>
          <w:szCs w:val="20"/>
        </w:rPr>
        <w:t>findAll()</w:t>
      </w:r>
    </w:p>
    <w:p w:rsidR="00074098" w:rsidRPr="00567775" w:rsidRDefault="00074098" w:rsidP="0068092E">
      <w:pPr>
        <w:keepNext w:val="0"/>
        <w:shd w:val="clear" w:color="auto" w:fill="auto"/>
        <w:suppressAutoHyphens w:val="0"/>
        <w:autoSpaceDE w:val="0"/>
        <w:autoSpaceDN w:val="0"/>
        <w:adjustRightInd w:val="0"/>
        <w:textAlignment w:val="auto"/>
        <w:rPr>
          <w:rFonts w:ascii="Open Sans" w:hAnsi="Open Sans"/>
          <w:color w:val="313130"/>
          <w:sz w:val="27"/>
          <w:szCs w:val="27"/>
          <w:lang w:val="pt-BR"/>
        </w:rPr>
      </w:pPr>
      <w:r w:rsidRPr="00567775">
        <w:rPr>
          <w:rFonts w:ascii="Open Sans" w:hAnsi="Open Sans"/>
          <w:kern w:val="0"/>
          <w:lang w:val="pt-BR"/>
        </w:rPr>
        <w:t xml:space="preserve">utilizaremos o método createQuery que recebe um JPQL </w:t>
      </w:r>
      <w:r w:rsidRPr="00567775">
        <w:rPr>
          <w:rFonts w:ascii="Open Sans" w:hAnsi="Open Sans"/>
          <w:lang w:val="pt-BR"/>
        </w:rPr>
        <w:t xml:space="preserve"> </w:t>
      </w:r>
      <w:r w:rsidRPr="00567775">
        <w:rPr>
          <w:rFonts w:ascii="Open Sans" w:hAnsi="Open Sans"/>
          <w:kern w:val="0"/>
          <w:lang w:val="pt-BR"/>
        </w:rPr>
        <w:t>(Java Persistence Query Language) que é  uma alternativa ao SQL</w:t>
      </w:r>
    </w:p>
    <w:p w:rsidR="00074098" w:rsidRDefault="0007409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</w:p>
    <w:p w:rsidR="00074098" w:rsidRDefault="00074098" w:rsidP="00215301">
      <w:pPr>
        <w:pStyle w:val="NormalWeb"/>
        <w:rPr>
          <w:rFonts w:ascii="Open Sans" w:hAnsi="Open Sans"/>
          <w:color w:val="313130"/>
          <w:sz w:val="27"/>
          <w:szCs w:val="27"/>
        </w:rPr>
      </w:pPr>
      <w:r w:rsidRPr="00C93DDE">
        <w:rPr>
          <w:rFonts w:ascii="Open Sans" w:hAnsi="Open Sans"/>
          <w:color w:val="313130"/>
          <w:sz w:val="27"/>
          <w:szCs w:val="27"/>
          <w:highlight w:val="lightGray"/>
        </w:rPr>
        <w:t>Testem os outros métodos da classe PessoaDAO</w:t>
      </w:r>
    </w:p>
    <w:p w:rsidR="00074098" w:rsidRDefault="0007409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remove(Pessoa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pessoa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074098" w:rsidRDefault="0007409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removeById(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074098" w:rsidRDefault="0007409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getById(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final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int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id</w:t>
      </w: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:rsidR="00074098" w:rsidRDefault="0007409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074098" w:rsidRDefault="00074098" w:rsidP="00215301">
      <w:pPr>
        <w:pStyle w:val="NormalWeb"/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:rsidR="00074098" w:rsidRPr="005B2542" w:rsidRDefault="00074098" w:rsidP="00215301">
      <w:pPr>
        <w:pStyle w:val="NormalWeb"/>
        <w:rPr>
          <w:rFonts w:ascii="Open Sans" w:hAnsi="Open Sans"/>
          <w:color w:val="313130"/>
        </w:rPr>
      </w:pPr>
      <w:r w:rsidRPr="006C48BA">
        <w:rPr>
          <w:rFonts w:ascii="Open Sans" w:hAnsi="Open Sans"/>
          <w:color w:val="313130"/>
          <w:sz w:val="25"/>
          <w:szCs w:val="25"/>
          <w:highlight w:val="lightGray"/>
        </w:rPr>
        <w:t>Criar uma classe PessoaDAOTeste para testarmos os métodos da classe PessoaDAO</w:t>
      </w: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Default="00074098" w:rsidP="00666648">
      <w:pPr>
        <w:rPr>
          <w:rFonts w:ascii="Open Sans" w:hAnsi="Open Sans"/>
          <w:bCs/>
          <w:sz w:val="20"/>
          <w:szCs w:val="20"/>
          <w:lang w:val="pt-BR"/>
        </w:rPr>
      </w:pPr>
    </w:p>
    <w:p w:rsidR="00074098" w:rsidRPr="005B2542" w:rsidRDefault="00074098" w:rsidP="005A5526">
      <w:pPr>
        <w:pStyle w:val="NormalWeb"/>
        <w:spacing w:before="0" w:beforeAutospacing="0" w:after="0" w:afterAutospacing="0"/>
        <w:rPr>
          <w:rFonts w:ascii="Open Sans" w:hAnsi="Open Sans"/>
          <w:color w:val="313130"/>
        </w:rPr>
      </w:pPr>
      <w:r w:rsidRPr="006C48BA">
        <w:rPr>
          <w:rFonts w:ascii="Open Sans" w:hAnsi="Open Sans"/>
          <w:color w:val="313130"/>
          <w:sz w:val="25"/>
          <w:szCs w:val="25"/>
          <w:highlight w:val="lightGray"/>
        </w:rPr>
        <w:t>Criar uma classe ClienteDAO com base na entidade Cliente implementada no projeto B</w:t>
      </w:r>
    </w:p>
    <w:p w:rsidR="00074098" w:rsidRDefault="00074098" w:rsidP="00666648">
      <w:pPr>
        <w:rPr>
          <w:rFonts w:ascii="Open Sans" w:hAnsi="Open Sans"/>
          <w:b/>
          <w:sz w:val="20"/>
          <w:szCs w:val="20"/>
          <w:lang w:val="pt-BR"/>
        </w:rPr>
      </w:pPr>
      <w:r>
        <w:rPr>
          <w:rFonts w:ascii="Open Sans" w:hAnsi="Open Sans"/>
          <w:bCs/>
          <w:sz w:val="20"/>
          <w:szCs w:val="20"/>
          <w:lang w:val="pt-BR"/>
        </w:rPr>
        <w:t xml:space="preserve">Cliente contendo os atributos </w:t>
      </w:r>
      <w:r w:rsidRPr="005B7DAA">
        <w:rPr>
          <w:rFonts w:ascii="Open Sans" w:hAnsi="Open Sans"/>
          <w:b/>
          <w:sz w:val="20"/>
          <w:szCs w:val="20"/>
          <w:lang w:val="pt-BR"/>
        </w:rPr>
        <w:t>id</w:t>
      </w:r>
      <w:r>
        <w:rPr>
          <w:rFonts w:ascii="Open Sans" w:hAnsi="Open Sans"/>
          <w:bCs/>
          <w:sz w:val="20"/>
          <w:szCs w:val="20"/>
          <w:lang w:val="pt-BR"/>
        </w:rPr>
        <w:t xml:space="preserve">, </w:t>
      </w:r>
      <w:r w:rsidRPr="005B7DAA">
        <w:rPr>
          <w:rFonts w:ascii="Open Sans" w:hAnsi="Open Sans"/>
          <w:b/>
          <w:sz w:val="20"/>
          <w:szCs w:val="20"/>
          <w:lang w:val="pt-BR"/>
        </w:rPr>
        <w:t>nome</w:t>
      </w:r>
      <w:r>
        <w:rPr>
          <w:rFonts w:ascii="Open Sans" w:hAnsi="Open Sans"/>
          <w:bCs/>
          <w:sz w:val="20"/>
          <w:szCs w:val="20"/>
          <w:lang w:val="pt-BR"/>
        </w:rPr>
        <w:t xml:space="preserve"> e </w:t>
      </w:r>
      <w:r w:rsidRPr="005B7DAA">
        <w:rPr>
          <w:rFonts w:ascii="Open Sans" w:hAnsi="Open Sans"/>
          <w:b/>
          <w:sz w:val="20"/>
          <w:szCs w:val="20"/>
          <w:lang w:val="pt-BR"/>
        </w:rPr>
        <w:t>profissão</w:t>
      </w:r>
    </w:p>
    <w:p w:rsidR="00074098" w:rsidRDefault="0007409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074098" w:rsidRDefault="0007409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074098" w:rsidRDefault="0007409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074098" w:rsidRDefault="00074098" w:rsidP="00666648">
      <w:pPr>
        <w:rPr>
          <w:rFonts w:ascii="Open Sans" w:hAnsi="Open Sans"/>
          <w:b/>
          <w:sz w:val="20"/>
          <w:szCs w:val="20"/>
          <w:lang w:val="pt-BR"/>
        </w:rPr>
      </w:pPr>
    </w:p>
    <w:p w:rsidR="00074098" w:rsidRDefault="00074098" w:rsidP="00666648">
      <w:pPr>
        <w:rPr>
          <w:rFonts w:ascii="Open Sans" w:hAnsi="Open Sans"/>
          <w:b/>
          <w:sz w:val="30"/>
          <w:szCs w:val="36"/>
          <w:lang w:val="pt-BR"/>
        </w:rPr>
      </w:pPr>
      <w:r w:rsidRPr="00E83EF9">
        <w:rPr>
          <w:rFonts w:ascii="Open Sans" w:hAnsi="Open Sans"/>
          <w:bCs/>
          <w:sz w:val="30"/>
          <w:szCs w:val="36"/>
          <w:highlight w:val="lightGray"/>
          <w:lang w:val="pt-BR"/>
        </w:rPr>
        <w:t xml:space="preserve">No projeto </w:t>
      </w:r>
      <w:r w:rsidRPr="00E83EF9">
        <w:rPr>
          <w:rFonts w:ascii="Open Sans" w:hAnsi="Open Sans"/>
          <w:b/>
          <w:sz w:val="30"/>
          <w:szCs w:val="36"/>
          <w:highlight w:val="lightGray"/>
          <w:lang w:val="pt-BR"/>
        </w:rPr>
        <w:t>jsp-servlet-jpa</w:t>
      </w:r>
    </w:p>
    <w:p w:rsidR="00074098" w:rsidRDefault="00074098" w:rsidP="00666648">
      <w:pPr>
        <w:rPr>
          <w:rFonts w:ascii="Open Sans" w:hAnsi="Open Sans"/>
          <w:b/>
          <w:sz w:val="30"/>
          <w:szCs w:val="36"/>
          <w:lang w:val="pt-BR"/>
        </w:rPr>
      </w:pPr>
    </w:p>
    <w:p w:rsidR="00074098" w:rsidRDefault="00074098" w:rsidP="00666648">
      <w:pPr>
        <w:rPr>
          <w:rFonts w:ascii="Open Sans" w:hAnsi="Open Sans"/>
          <w:bCs/>
          <w:sz w:val="30"/>
          <w:szCs w:val="36"/>
          <w:lang w:val="pt-BR"/>
        </w:rPr>
      </w:pPr>
      <w:r w:rsidRPr="00E83EF9">
        <w:rPr>
          <w:rFonts w:ascii="Open Sans" w:hAnsi="Open Sans"/>
          <w:bCs/>
          <w:sz w:val="30"/>
          <w:szCs w:val="36"/>
          <w:lang w:val="pt-BR"/>
        </w:rPr>
        <w:t>Criar DAO com JPA para a entidade Pessoa (levemente diferente da entidade do projeto anterior)</w:t>
      </w:r>
    </w:p>
    <w:p w:rsidR="00074098" w:rsidRDefault="00074098" w:rsidP="00666648">
      <w:pPr>
        <w:rPr>
          <w:rFonts w:ascii="Open Sans" w:hAnsi="Open Sans"/>
          <w:bCs/>
          <w:sz w:val="30"/>
          <w:szCs w:val="36"/>
          <w:lang w:val="pt-BR"/>
        </w:rPr>
      </w:pPr>
    </w:p>
    <w:p w:rsidR="00074098" w:rsidRDefault="00074098" w:rsidP="00666648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>- Aproveitar persistence.xml</w:t>
      </w:r>
    </w:p>
    <w:p w:rsidR="00074098" w:rsidRDefault="00074098" w:rsidP="00666648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>- Criar Entidade Pessoa (mostrar implementação no eclipse)</w:t>
      </w:r>
    </w:p>
    <w:p w:rsidR="00074098" w:rsidRDefault="00074098" w:rsidP="00764A2D">
      <w:pPr>
        <w:rPr>
          <w:rFonts w:ascii="Open Sans" w:hAnsi="Open Sans"/>
          <w:bCs/>
          <w:sz w:val="30"/>
          <w:szCs w:val="36"/>
          <w:lang w:val="pt-BR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DAO </w:t>
      </w:r>
      <w:r w:rsidRPr="00E83EF9">
        <w:rPr>
          <w:rFonts w:ascii="Open Sans" w:hAnsi="Open Sans"/>
          <w:bCs/>
          <w:sz w:val="30"/>
          <w:szCs w:val="36"/>
          <w:lang w:val="pt-BR"/>
        </w:rPr>
        <w:t>(</w:t>
      </w:r>
      <w:r>
        <w:rPr>
          <w:rFonts w:ascii="Open Sans" w:hAnsi="Open Sans"/>
          <w:bCs/>
          <w:sz w:val="30"/>
          <w:szCs w:val="36"/>
          <w:lang w:val="pt-BR"/>
        </w:rPr>
        <w:t xml:space="preserve">também, </w:t>
      </w:r>
      <w:r w:rsidRPr="00E83EF9">
        <w:rPr>
          <w:rFonts w:ascii="Open Sans" w:hAnsi="Open Sans"/>
          <w:bCs/>
          <w:sz w:val="30"/>
          <w:szCs w:val="36"/>
          <w:lang w:val="pt-BR"/>
        </w:rPr>
        <w:t>levemente diferente do projeto anterior)</w:t>
      </w:r>
    </w:p>
    <w:p w:rsidR="00074098" w:rsidRDefault="00074098" w:rsidP="00764A2D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</w:t>
      </w:r>
      <w:bookmarkStart w:id="0" w:name="_GoBack"/>
      <w:bookmarkEnd w:id="0"/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DAOTeste</w:t>
      </w:r>
    </w:p>
    <w:p w:rsidR="00074098" w:rsidRDefault="00074098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PessoaController</w:t>
      </w:r>
    </w:p>
    <w:p w:rsidR="00074098" w:rsidRDefault="00074098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 w:rsidRPr="006C48B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listagemPessoas.jsp</w:t>
      </w:r>
    </w:p>
    <w:p w:rsidR="00074098" w:rsidRDefault="00074098" w:rsidP="006C48BA">
      <w:pPr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</w:pPr>
      <w:r>
        <w:rPr>
          <w:rFonts w:ascii="Open Sans" w:hAnsi="Open Sans"/>
          <w:bCs/>
          <w:sz w:val="30"/>
          <w:szCs w:val="36"/>
          <w:lang w:val="pt-BR"/>
        </w:rPr>
        <w:t xml:space="preserve">- Criar </w:t>
      </w:r>
      <w:r w:rsidRPr="006C48BA">
        <w:rPr>
          <w:rFonts w:ascii="Consolas" w:hAnsi="Consolas" w:cs="Consolas"/>
          <w:color w:val="000000"/>
          <w:kern w:val="0"/>
          <w:sz w:val="28"/>
          <w:szCs w:val="28"/>
          <w:shd w:val="clear" w:color="auto" w:fill="E8F2FE"/>
          <w:lang w:val="pt-BR" w:eastAsia="pt-BR" w:bidi="ar-SA"/>
        </w:rPr>
        <w:t>pessoa.jsp</w:t>
      </w:r>
    </w:p>
    <w:p w:rsidR="00074098" w:rsidRDefault="00074098" w:rsidP="00764A2D">
      <w:pPr>
        <w:rPr>
          <w:rFonts w:ascii="Open Sans" w:hAnsi="Open Sans"/>
          <w:bCs/>
          <w:sz w:val="30"/>
          <w:szCs w:val="36"/>
          <w:lang w:val="pt-BR"/>
        </w:rPr>
      </w:pPr>
    </w:p>
    <w:p w:rsidR="00074098" w:rsidRPr="00E83EF9" w:rsidRDefault="00074098" w:rsidP="00666648">
      <w:pPr>
        <w:rPr>
          <w:rFonts w:ascii="Open Sans" w:hAnsi="Open Sans"/>
          <w:bCs/>
          <w:sz w:val="30"/>
          <w:szCs w:val="36"/>
          <w:lang w:val="pt-BR"/>
        </w:rPr>
      </w:pPr>
    </w:p>
    <w:sectPr w:rsidR="00074098" w:rsidRPr="00E83EF9" w:rsidSect="00EE13EA">
      <w:pgSz w:w="12240" w:h="15840"/>
      <w:pgMar w:top="567" w:right="567" w:bottom="567" w:left="567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1" w:usb1="00000000" w:usb2="00000000" w:usb3="00000000" w:csb0="00000001" w:csb1="00000000"/>
  </w:font>
  <w:font w:name="Open Sans">
    <w:altName w:val="Segoe UI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09"/>
  <w:hyphenationZone w:val="425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13EA"/>
    <w:rsid w:val="00013F8D"/>
    <w:rsid w:val="00021841"/>
    <w:rsid w:val="000238AD"/>
    <w:rsid w:val="00024712"/>
    <w:rsid w:val="00026113"/>
    <w:rsid w:val="0003122F"/>
    <w:rsid w:val="00033383"/>
    <w:rsid w:val="0003469C"/>
    <w:rsid w:val="0003583C"/>
    <w:rsid w:val="00055C58"/>
    <w:rsid w:val="00056B70"/>
    <w:rsid w:val="0007248B"/>
    <w:rsid w:val="00074098"/>
    <w:rsid w:val="000840E0"/>
    <w:rsid w:val="00087459"/>
    <w:rsid w:val="0009052E"/>
    <w:rsid w:val="00090E70"/>
    <w:rsid w:val="00096A35"/>
    <w:rsid w:val="00096D96"/>
    <w:rsid w:val="000A382F"/>
    <w:rsid w:val="000A75A8"/>
    <w:rsid w:val="000C54FB"/>
    <w:rsid w:val="000D0A39"/>
    <w:rsid w:val="000D3843"/>
    <w:rsid w:val="000D651F"/>
    <w:rsid w:val="0011299D"/>
    <w:rsid w:val="00114114"/>
    <w:rsid w:val="00116CB2"/>
    <w:rsid w:val="00116E33"/>
    <w:rsid w:val="0011776C"/>
    <w:rsid w:val="00125F88"/>
    <w:rsid w:val="00126D83"/>
    <w:rsid w:val="00157932"/>
    <w:rsid w:val="001647B6"/>
    <w:rsid w:val="00175FE5"/>
    <w:rsid w:val="0018452D"/>
    <w:rsid w:val="00185B85"/>
    <w:rsid w:val="001A1122"/>
    <w:rsid w:val="001A2EE2"/>
    <w:rsid w:val="001B12E2"/>
    <w:rsid w:val="001B6B4B"/>
    <w:rsid w:val="001C31C2"/>
    <w:rsid w:val="001C4AB6"/>
    <w:rsid w:val="001D7474"/>
    <w:rsid w:val="001E2B33"/>
    <w:rsid w:val="00200EC9"/>
    <w:rsid w:val="0021277F"/>
    <w:rsid w:val="00215301"/>
    <w:rsid w:val="00225C1E"/>
    <w:rsid w:val="00240CAF"/>
    <w:rsid w:val="00245A4A"/>
    <w:rsid w:val="0024631B"/>
    <w:rsid w:val="00251A31"/>
    <w:rsid w:val="002643D1"/>
    <w:rsid w:val="00265B42"/>
    <w:rsid w:val="0027180D"/>
    <w:rsid w:val="00291FCB"/>
    <w:rsid w:val="002A4234"/>
    <w:rsid w:val="002E29C1"/>
    <w:rsid w:val="00304A90"/>
    <w:rsid w:val="00304F42"/>
    <w:rsid w:val="00307EF4"/>
    <w:rsid w:val="0034286E"/>
    <w:rsid w:val="00362F63"/>
    <w:rsid w:val="0036355E"/>
    <w:rsid w:val="00371648"/>
    <w:rsid w:val="00377218"/>
    <w:rsid w:val="0038070D"/>
    <w:rsid w:val="003833C6"/>
    <w:rsid w:val="0039628E"/>
    <w:rsid w:val="003B0631"/>
    <w:rsid w:val="003B220B"/>
    <w:rsid w:val="003B2FDD"/>
    <w:rsid w:val="003C159A"/>
    <w:rsid w:val="003C15E4"/>
    <w:rsid w:val="003C563E"/>
    <w:rsid w:val="003D2707"/>
    <w:rsid w:val="003E0D9C"/>
    <w:rsid w:val="003E3BC5"/>
    <w:rsid w:val="003E78AE"/>
    <w:rsid w:val="004036F2"/>
    <w:rsid w:val="00414002"/>
    <w:rsid w:val="00425778"/>
    <w:rsid w:val="004330AD"/>
    <w:rsid w:val="004330CF"/>
    <w:rsid w:val="00447640"/>
    <w:rsid w:val="004520A8"/>
    <w:rsid w:val="0047652F"/>
    <w:rsid w:val="0048608D"/>
    <w:rsid w:val="00493D12"/>
    <w:rsid w:val="00496583"/>
    <w:rsid w:val="004B0795"/>
    <w:rsid w:val="004B463B"/>
    <w:rsid w:val="004B6BD2"/>
    <w:rsid w:val="004C36F3"/>
    <w:rsid w:val="004D3D12"/>
    <w:rsid w:val="004E2489"/>
    <w:rsid w:val="004E7F27"/>
    <w:rsid w:val="00503D7C"/>
    <w:rsid w:val="005041F3"/>
    <w:rsid w:val="00504874"/>
    <w:rsid w:val="00514A77"/>
    <w:rsid w:val="005341C2"/>
    <w:rsid w:val="00535DEA"/>
    <w:rsid w:val="0054638B"/>
    <w:rsid w:val="00557A8F"/>
    <w:rsid w:val="00567775"/>
    <w:rsid w:val="0057731F"/>
    <w:rsid w:val="00585F79"/>
    <w:rsid w:val="00597559"/>
    <w:rsid w:val="005A5526"/>
    <w:rsid w:val="005B2542"/>
    <w:rsid w:val="005B679B"/>
    <w:rsid w:val="005B7593"/>
    <w:rsid w:val="005B7DAA"/>
    <w:rsid w:val="005C0879"/>
    <w:rsid w:val="005E1FDA"/>
    <w:rsid w:val="005E4E8C"/>
    <w:rsid w:val="005F02BD"/>
    <w:rsid w:val="005F31FB"/>
    <w:rsid w:val="0061368D"/>
    <w:rsid w:val="00615F21"/>
    <w:rsid w:val="006169F6"/>
    <w:rsid w:val="00622AE4"/>
    <w:rsid w:val="00627D17"/>
    <w:rsid w:val="006326F8"/>
    <w:rsid w:val="00653643"/>
    <w:rsid w:val="00656467"/>
    <w:rsid w:val="00666648"/>
    <w:rsid w:val="00674C18"/>
    <w:rsid w:val="0068092E"/>
    <w:rsid w:val="00686A81"/>
    <w:rsid w:val="00693D04"/>
    <w:rsid w:val="00694B42"/>
    <w:rsid w:val="00696467"/>
    <w:rsid w:val="006A2AA2"/>
    <w:rsid w:val="006B13D1"/>
    <w:rsid w:val="006C0265"/>
    <w:rsid w:val="006C48BA"/>
    <w:rsid w:val="00741317"/>
    <w:rsid w:val="0074494C"/>
    <w:rsid w:val="00753988"/>
    <w:rsid w:val="00754FA5"/>
    <w:rsid w:val="007642FC"/>
    <w:rsid w:val="00764A2D"/>
    <w:rsid w:val="0077421A"/>
    <w:rsid w:val="0079386D"/>
    <w:rsid w:val="00795911"/>
    <w:rsid w:val="00796A72"/>
    <w:rsid w:val="007B5331"/>
    <w:rsid w:val="007C6578"/>
    <w:rsid w:val="007E562C"/>
    <w:rsid w:val="007E5FFC"/>
    <w:rsid w:val="00802AB3"/>
    <w:rsid w:val="00804FC2"/>
    <w:rsid w:val="0081012A"/>
    <w:rsid w:val="00820DB1"/>
    <w:rsid w:val="00847B9E"/>
    <w:rsid w:val="00853D57"/>
    <w:rsid w:val="00853EBD"/>
    <w:rsid w:val="00855DF0"/>
    <w:rsid w:val="00856411"/>
    <w:rsid w:val="00862419"/>
    <w:rsid w:val="0086255A"/>
    <w:rsid w:val="00862EBE"/>
    <w:rsid w:val="00864F76"/>
    <w:rsid w:val="0086543A"/>
    <w:rsid w:val="008A0371"/>
    <w:rsid w:val="008A201C"/>
    <w:rsid w:val="008A69B2"/>
    <w:rsid w:val="008B50C5"/>
    <w:rsid w:val="008B5892"/>
    <w:rsid w:val="008B6E15"/>
    <w:rsid w:val="008D1B85"/>
    <w:rsid w:val="008D53F5"/>
    <w:rsid w:val="008D5E40"/>
    <w:rsid w:val="008E3BE4"/>
    <w:rsid w:val="008F24F8"/>
    <w:rsid w:val="0090489C"/>
    <w:rsid w:val="009106D3"/>
    <w:rsid w:val="00910BF3"/>
    <w:rsid w:val="00924D75"/>
    <w:rsid w:val="00925DE3"/>
    <w:rsid w:val="00930D4B"/>
    <w:rsid w:val="009424BA"/>
    <w:rsid w:val="009427FF"/>
    <w:rsid w:val="0094289B"/>
    <w:rsid w:val="00950CDF"/>
    <w:rsid w:val="0095782E"/>
    <w:rsid w:val="00960E07"/>
    <w:rsid w:val="00965959"/>
    <w:rsid w:val="009679A8"/>
    <w:rsid w:val="00987A6A"/>
    <w:rsid w:val="00991E9E"/>
    <w:rsid w:val="009A65A2"/>
    <w:rsid w:val="009B6FF3"/>
    <w:rsid w:val="009D0C63"/>
    <w:rsid w:val="009D53A2"/>
    <w:rsid w:val="00A02C5B"/>
    <w:rsid w:val="00A0456F"/>
    <w:rsid w:val="00A3288A"/>
    <w:rsid w:val="00A42F84"/>
    <w:rsid w:val="00A469DA"/>
    <w:rsid w:val="00A56805"/>
    <w:rsid w:val="00A651E7"/>
    <w:rsid w:val="00A85DCD"/>
    <w:rsid w:val="00A8643A"/>
    <w:rsid w:val="00A9191D"/>
    <w:rsid w:val="00AB0D7E"/>
    <w:rsid w:val="00AB55CD"/>
    <w:rsid w:val="00AC1778"/>
    <w:rsid w:val="00AC1F28"/>
    <w:rsid w:val="00AD4DEE"/>
    <w:rsid w:val="00AE3473"/>
    <w:rsid w:val="00AF679E"/>
    <w:rsid w:val="00AF79AA"/>
    <w:rsid w:val="00B030AE"/>
    <w:rsid w:val="00B10888"/>
    <w:rsid w:val="00B14C42"/>
    <w:rsid w:val="00B2553A"/>
    <w:rsid w:val="00B30244"/>
    <w:rsid w:val="00B31DA5"/>
    <w:rsid w:val="00B37701"/>
    <w:rsid w:val="00B4161A"/>
    <w:rsid w:val="00B703B9"/>
    <w:rsid w:val="00B76181"/>
    <w:rsid w:val="00B82289"/>
    <w:rsid w:val="00B8749D"/>
    <w:rsid w:val="00B87840"/>
    <w:rsid w:val="00B96131"/>
    <w:rsid w:val="00BA43DA"/>
    <w:rsid w:val="00BB3936"/>
    <w:rsid w:val="00BB5C1A"/>
    <w:rsid w:val="00BB64F4"/>
    <w:rsid w:val="00BC34A3"/>
    <w:rsid w:val="00BC7A94"/>
    <w:rsid w:val="00BD5A49"/>
    <w:rsid w:val="00BE01EA"/>
    <w:rsid w:val="00BE304F"/>
    <w:rsid w:val="00BF4C14"/>
    <w:rsid w:val="00BF6835"/>
    <w:rsid w:val="00BF7592"/>
    <w:rsid w:val="00C0563A"/>
    <w:rsid w:val="00C10A36"/>
    <w:rsid w:val="00C41742"/>
    <w:rsid w:val="00C502FE"/>
    <w:rsid w:val="00C551DF"/>
    <w:rsid w:val="00C602CF"/>
    <w:rsid w:val="00C73A69"/>
    <w:rsid w:val="00C81751"/>
    <w:rsid w:val="00C85ED3"/>
    <w:rsid w:val="00C91501"/>
    <w:rsid w:val="00C923EE"/>
    <w:rsid w:val="00C93DDE"/>
    <w:rsid w:val="00CB7D09"/>
    <w:rsid w:val="00CD1F87"/>
    <w:rsid w:val="00CD2EC9"/>
    <w:rsid w:val="00CD3F92"/>
    <w:rsid w:val="00CD4866"/>
    <w:rsid w:val="00D2199A"/>
    <w:rsid w:val="00D25BAC"/>
    <w:rsid w:val="00D30129"/>
    <w:rsid w:val="00D310EC"/>
    <w:rsid w:val="00D313CD"/>
    <w:rsid w:val="00D35DEA"/>
    <w:rsid w:val="00D82C41"/>
    <w:rsid w:val="00D95F4E"/>
    <w:rsid w:val="00D96FF0"/>
    <w:rsid w:val="00DB568B"/>
    <w:rsid w:val="00DC129A"/>
    <w:rsid w:val="00DF0503"/>
    <w:rsid w:val="00DF1F7F"/>
    <w:rsid w:val="00E31B86"/>
    <w:rsid w:val="00E4569F"/>
    <w:rsid w:val="00E46138"/>
    <w:rsid w:val="00E521A9"/>
    <w:rsid w:val="00E653BD"/>
    <w:rsid w:val="00E66E41"/>
    <w:rsid w:val="00E77418"/>
    <w:rsid w:val="00E817DD"/>
    <w:rsid w:val="00E829FF"/>
    <w:rsid w:val="00E83EF9"/>
    <w:rsid w:val="00E97CE5"/>
    <w:rsid w:val="00EC0846"/>
    <w:rsid w:val="00EE0A0A"/>
    <w:rsid w:val="00EE13EA"/>
    <w:rsid w:val="00EE4AC1"/>
    <w:rsid w:val="00EE4D72"/>
    <w:rsid w:val="00EE7561"/>
    <w:rsid w:val="00EF1FAE"/>
    <w:rsid w:val="00F144E6"/>
    <w:rsid w:val="00F2763F"/>
    <w:rsid w:val="00F31026"/>
    <w:rsid w:val="00F31276"/>
    <w:rsid w:val="00F53E64"/>
    <w:rsid w:val="00F64850"/>
    <w:rsid w:val="00F66637"/>
    <w:rsid w:val="00F832FD"/>
    <w:rsid w:val="00F83857"/>
    <w:rsid w:val="00F90E0E"/>
    <w:rsid w:val="00F943AC"/>
    <w:rsid w:val="00F96C33"/>
    <w:rsid w:val="00FA0467"/>
    <w:rsid w:val="00FA1F33"/>
    <w:rsid w:val="00FA4230"/>
    <w:rsid w:val="00FA45A7"/>
    <w:rsid w:val="00FC3092"/>
    <w:rsid w:val="00FD1862"/>
    <w:rsid w:val="00FE3D0C"/>
    <w:rsid w:val="00FF6B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attachedSchema w:val="urn:schemas-microsoft-com:office:smarttags"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SimSun" w:hAnsi="Liberation Serif" w:cs="Arial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O-Normal">
    <w:name w:val="LO-Normal"/>
    <w:uiPriority w:val="99"/>
    <w:rsid w:val="00EE13EA"/>
    <w:pPr>
      <w:keepNext/>
      <w:shd w:val="clear" w:color="auto" w:fill="FFFFFF"/>
      <w:suppressAutoHyphens/>
      <w:textAlignment w:val="baseline"/>
    </w:pPr>
    <w:rPr>
      <w:kern w:val="2"/>
      <w:sz w:val="24"/>
      <w:szCs w:val="24"/>
      <w:lang w:val="en-US" w:eastAsia="zh-CN" w:bidi="hi-IN"/>
    </w:rPr>
  </w:style>
  <w:style w:type="paragraph" w:styleId="Title">
    <w:name w:val="Title"/>
    <w:basedOn w:val="Normal"/>
    <w:next w:val="BodyText"/>
    <w:link w:val="TitleChar"/>
    <w:uiPriority w:val="99"/>
    <w:qFormat/>
    <w:rsid w:val="00EE13EA"/>
    <w:pPr>
      <w:spacing w:before="240" w:after="120"/>
    </w:pPr>
    <w:rPr>
      <w:rFonts w:ascii="Cambria" w:hAnsi="Cambria" w:cs="Times New Roman"/>
      <w:b/>
      <w:kern w:val="28"/>
      <w:sz w:val="29"/>
      <w:szCs w:val="20"/>
      <w:lang w:bidi="ar-SA"/>
    </w:rPr>
  </w:style>
  <w:style w:type="character" w:customStyle="1" w:styleId="TitleChar">
    <w:name w:val="Title Char"/>
    <w:basedOn w:val="DefaultParagraphFont"/>
    <w:link w:val="Title"/>
    <w:uiPriority w:val="99"/>
    <w:locked/>
    <w:rsid w:val="00BF7592"/>
    <w:rPr>
      <w:rFonts w:ascii="Cambria" w:hAnsi="Cambria"/>
      <w:b/>
      <w:kern w:val="28"/>
      <w:sz w:val="29"/>
      <w:shd w:val="clear" w:color="auto" w:fill="FFFFFF"/>
      <w:lang w:val="en-US" w:eastAsia="zh-CN"/>
    </w:rPr>
  </w:style>
  <w:style w:type="paragraph" w:styleId="BodyText">
    <w:name w:val="Body Text"/>
    <w:basedOn w:val="Normal"/>
    <w:link w:val="BodyTextChar"/>
    <w:uiPriority w:val="99"/>
    <w:rsid w:val="00EE13EA"/>
    <w:pPr>
      <w:spacing w:after="140" w:line="276" w:lineRule="auto"/>
    </w:pPr>
    <w:rPr>
      <w:rFonts w:cs="Times New Roman"/>
      <w:sz w:val="21"/>
      <w:szCs w:val="20"/>
      <w:lang w:bidi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BF7592"/>
    <w:rPr>
      <w:kern w:val="2"/>
      <w:sz w:val="21"/>
      <w:shd w:val="clear" w:color="auto" w:fill="FFFFFF"/>
      <w:lang w:val="en-US" w:eastAsia="zh-CN"/>
    </w:rPr>
  </w:style>
  <w:style w:type="paragraph" w:styleId="List">
    <w:name w:val="List"/>
    <w:basedOn w:val="BodyText"/>
    <w:uiPriority w:val="99"/>
    <w:rsid w:val="00EE13EA"/>
  </w:style>
  <w:style w:type="paragraph" w:styleId="Caption">
    <w:name w:val="caption"/>
    <w:basedOn w:val="Normal"/>
    <w:uiPriority w:val="99"/>
    <w:qFormat/>
    <w:rsid w:val="00EE13EA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uiPriority w:val="99"/>
    <w:rsid w:val="00EE13EA"/>
    <w:pPr>
      <w:suppressLineNumbers/>
    </w:pPr>
  </w:style>
  <w:style w:type="character" w:styleId="Hyperlink">
    <w:name w:val="Hyperlink"/>
    <w:basedOn w:val="DefaultParagraphFont"/>
    <w:uiPriority w:val="99"/>
    <w:semiHidden/>
    <w:rsid w:val="00EC0846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EC0846"/>
    <w:rPr>
      <w:rFonts w:cs="Times New Roman"/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rsid w:val="001E2B33"/>
    <w:pPr>
      <w:keepNext w:val="0"/>
      <w:shd w:val="clear" w:color="auto" w:fill="auto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textAlignment w:val="auto"/>
    </w:pPr>
    <w:rPr>
      <w:rFonts w:ascii="Courier New" w:hAnsi="Courier New" w:cs="Times New Roman"/>
      <w:sz w:val="18"/>
      <w:szCs w:val="20"/>
      <w:lang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B30244"/>
    <w:rPr>
      <w:rFonts w:ascii="Courier New" w:hAnsi="Courier New"/>
      <w:kern w:val="2"/>
      <w:sz w:val="18"/>
      <w:shd w:val="clear" w:color="auto" w:fill="FFFFFF"/>
      <w:lang w:val="en-US" w:eastAsia="zh-CN"/>
    </w:rPr>
  </w:style>
  <w:style w:type="character" w:styleId="HTMLCode">
    <w:name w:val="HTML Code"/>
    <w:basedOn w:val="DefaultParagraphFont"/>
    <w:uiPriority w:val="99"/>
    <w:rsid w:val="001E2B33"/>
    <w:rPr>
      <w:rFonts w:ascii="Courier New" w:hAnsi="Courier New" w:cs="Times New Roman"/>
      <w:sz w:val="20"/>
    </w:rPr>
  </w:style>
  <w:style w:type="character" w:customStyle="1" w:styleId="k">
    <w:name w:val="k"/>
    <w:uiPriority w:val="99"/>
    <w:rsid w:val="001E2B33"/>
  </w:style>
  <w:style w:type="character" w:customStyle="1" w:styleId="n">
    <w:name w:val="n"/>
    <w:uiPriority w:val="99"/>
    <w:rsid w:val="001E2B33"/>
  </w:style>
  <w:style w:type="character" w:customStyle="1" w:styleId="p">
    <w:name w:val="p"/>
    <w:uiPriority w:val="99"/>
    <w:rsid w:val="001E2B33"/>
  </w:style>
  <w:style w:type="character" w:customStyle="1" w:styleId="mi">
    <w:name w:val="mi"/>
    <w:uiPriority w:val="99"/>
    <w:rsid w:val="001E2B33"/>
  </w:style>
  <w:style w:type="paragraph" w:styleId="NormalWeb">
    <w:name w:val="Normal (Web)"/>
    <w:basedOn w:val="Normal"/>
    <w:uiPriority w:val="99"/>
    <w:rsid w:val="00215301"/>
    <w:pPr>
      <w:keepNext w:val="0"/>
      <w:shd w:val="clear" w:color="auto" w:fill="auto"/>
      <w:suppressAutoHyphens w:val="0"/>
      <w:spacing w:before="100" w:beforeAutospacing="1" w:after="100" w:afterAutospacing="1"/>
      <w:textAlignment w:val="auto"/>
    </w:pPr>
    <w:rPr>
      <w:rFonts w:ascii="Times New Roman" w:hAnsi="Times New Roman" w:cs="Times New Roman"/>
      <w:kern w:val="0"/>
      <w:lang w:val="pt-BR" w:eastAsia="pt-BR" w:bidi="ar-SA"/>
    </w:rPr>
  </w:style>
  <w:style w:type="character" w:styleId="Strong">
    <w:name w:val="Strong"/>
    <w:basedOn w:val="DefaultParagraphFont"/>
    <w:uiPriority w:val="99"/>
    <w:qFormat/>
    <w:locked/>
    <w:rsid w:val="00215301"/>
    <w:rPr>
      <w:rFonts w:cs="Times New Roman"/>
      <w:b/>
    </w:rPr>
  </w:style>
  <w:style w:type="paragraph" w:styleId="Revision">
    <w:name w:val="Revision"/>
    <w:hidden/>
    <w:uiPriority w:val="99"/>
    <w:semiHidden/>
    <w:rsid w:val="00185B85"/>
    <w:rPr>
      <w:rFonts w:cs="Mangal"/>
      <w:kern w:val="2"/>
      <w:sz w:val="24"/>
      <w:szCs w:val="21"/>
      <w:lang w:val="en-US" w:eastAsia="zh-CN" w:bidi="hi-IN"/>
    </w:rPr>
  </w:style>
  <w:style w:type="character" w:customStyle="1" w:styleId="lf-badge">
    <w:name w:val="lf-badge"/>
    <w:basedOn w:val="DefaultParagraphFont"/>
    <w:uiPriority w:val="99"/>
    <w:rsid w:val="00A42F84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39863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3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3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863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hyperlink" Target="https://github.com/mdn/learning-area/blob/master/javascript/apis/third-party-apis/youtube/youtube.css" TargetMode="External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hyperlink" Target="http://www.thejavageek.com/2013/06/17/creating-jsf2-hello-world-application-in-eclipse/" TargetMode="External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hyperlink" Target="https://github.com/FabioDevGomes/aulas-3way/blob/master/sql/sqls%20usado%20em%20sala%20aula%20web01%20threeway.sql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3098</TotalTime>
  <Pages>16</Pages>
  <Words>1704</Words>
  <Characters>9202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-------------------------------------------------------------------------------------------------------</dc:title>
  <dc:subject/>
  <dc:creator/>
  <cp:keywords/>
  <dc:description/>
  <cp:lastModifiedBy>f538460</cp:lastModifiedBy>
  <cp:revision>173</cp:revision>
  <dcterms:created xsi:type="dcterms:W3CDTF">2019-07-25T15:51:00Z</dcterms:created>
  <dcterms:modified xsi:type="dcterms:W3CDTF">2019-09-04T12:52:00Z</dcterms:modified>
</cp:coreProperties>
</file>