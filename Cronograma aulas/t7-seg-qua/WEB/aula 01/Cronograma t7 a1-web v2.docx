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18" w:rsidRDefault="00E67218">
      <w:pPr>
        <w:rPr>
          <w:rFonts w:ascii="Open Sans" w:hAnsi="Open Sans"/>
          <w:sz w:val="20"/>
          <w:szCs w:val="20"/>
        </w:rPr>
      </w:pPr>
    </w:p>
    <w:p w:rsidR="00E67218" w:rsidRDefault="00E67218">
      <w:pPr>
        <w:rPr>
          <w:rFonts w:ascii="Open Sans" w:hAnsi="Open Sans"/>
          <w:sz w:val="20"/>
          <w:szCs w:val="20"/>
          <w:lang w:val="pt-BR"/>
        </w:rPr>
      </w:pPr>
    </w:p>
    <w:p w:rsidR="00E67218" w:rsidRPr="00DD1FA2" w:rsidRDefault="00E6721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E67218" w:rsidRDefault="00E67218">
      <w:pPr>
        <w:rPr>
          <w:rFonts w:ascii="Open Sans" w:hAnsi="Open Sans"/>
          <w:sz w:val="20"/>
          <w:szCs w:val="20"/>
          <w:lang w:val="pt-BR"/>
        </w:rPr>
      </w:pPr>
      <w:r w:rsidRPr="006E7869">
        <w:rPr>
          <w:rFonts w:ascii="Open Sans" w:hAnsi="Open Sans"/>
          <w:sz w:val="20"/>
          <w:szCs w:val="20"/>
          <w:highlight w:val="lightGray"/>
          <w:shd w:val="clear" w:color="auto" w:fill="D9D9D9"/>
          <w:lang w:val="pt-BR"/>
        </w:rPr>
        <w:t>banco de dados-v2.1</w:t>
      </w:r>
      <w:r w:rsidRPr="006E7869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E67218" w:rsidRPr="00DD1FA2" w:rsidRDefault="00E6721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E67218" w:rsidRDefault="00E67218">
      <w:pPr>
        <w:rPr>
          <w:rFonts w:ascii="Open Sans" w:hAnsi="Open Sans"/>
          <w:sz w:val="20"/>
          <w:szCs w:val="20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01: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Interagir com alunos sobre o q entendem por banco de dados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02: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Interface de acesso (não necess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riamente gráfica)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03: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"Chave primária" - importante para relacionamentos e identificação única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07:</w:t>
      </w:r>
    </w:p>
    <w:p w:rsidR="00E67218" w:rsidRPr="005F31FB" w:rsidRDefault="00E6721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r w:rsidRPr="005F31FB">
        <w:rPr>
          <w:rFonts w:ascii="Open Sans" w:hAnsi="Open Sans"/>
          <w:bCs/>
          <w:sz w:val="20"/>
          <w:szCs w:val="20"/>
          <w:lang w:val="pt-BR"/>
        </w:rPr>
        <w:t>Instalar o PostgreSQL e</w:t>
      </w: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criar o Banco de Dados threeway.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Algumas operações que iremos executar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Criar tabela cliente</w:t>
      </w:r>
      <w:r>
        <w:rPr>
          <w:rFonts w:ascii="Open Sans" w:hAnsi="Open Sans"/>
          <w:bCs/>
          <w:sz w:val="20"/>
          <w:szCs w:val="20"/>
          <w:lang w:val="pt-BR"/>
        </w:rPr>
        <w:t>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991E9E" w:rsidRDefault="00E67218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991E9E">
        <w:rPr>
          <w:rFonts w:ascii="Open Sans" w:hAnsi="Open Sans"/>
          <w:bCs/>
          <w:sz w:val="20"/>
          <w:szCs w:val="20"/>
        </w:rPr>
        <w:t>CREATE TABLE customers (</w:t>
      </w:r>
    </w:p>
    <w:p w:rsidR="00E67218" w:rsidRPr="00991E9E" w:rsidRDefault="00E6721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id SERIAL PRIMARY KEY,</w:t>
      </w:r>
    </w:p>
    <w:p w:rsidR="00E67218" w:rsidRPr="00991E9E" w:rsidRDefault="00E6721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NULL,</w:t>
      </w:r>
    </w:p>
    <w:p w:rsidR="00E67218" w:rsidRPr="00991E9E" w:rsidRDefault="00E6721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temperatura          </w:t>
      </w:r>
      <w:r>
        <w:rPr>
          <w:rFonts w:ascii="Open Sans" w:hAnsi="Open Sans"/>
          <w:bCs/>
          <w:sz w:val="20"/>
          <w:szCs w:val="20"/>
        </w:rPr>
        <w:t xml:space="preserve">    </w:t>
      </w:r>
      <w:r w:rsidRPr="00991E9E">
        <w:rPr>
          <w:rFonts w:ascii="Open Sans" w:hAnsi="Open Sans"/>
          <w:bCs/>
          <w:sz w:val="20"/>
          <w:szCs w:val="20"/>
        </w:rPr>
        <w:t xml:space="preserve">INT, </w:t>
      </w:r>
    </w:p>
    <w:p w:rsidR="00E67218" w:rsidRPr="00991E9E" w:rsidRDefault="00E6721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customer_name        VARCHAR NOT NULL</w:t>
      </w:r>
    </w:p>
    <w:p w:rsidR="00E67218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>);</w:t>
      </w:r>
    </w:p>
    <w:p w:rsidR="00E67218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9D53A2" w:rsidRDefault="00E6721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9D53A2">
        <w:rPr>
          <w:rFonts w:ascii="Open Sans" w:hAnsi="Open Sans"/>
          <w:bCs/>
          <w:i/>
          <w:sz w:val="20"/>
          <w:szCs w:val="20"/>
          <w:u w:val="single"/>
          <w:lang w:val="pt-BR"/>
        </w:rPr>
        <w:t>Pegar como base os campos contidos no comando INSERT desse slide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E67218" w:rsidRPr="00991E9E" w:rsidRDefault="00E67218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991E9E">
        <w:rPr>
          <w:rFonts w:ascii="Open Sans" w:hAnsi="Open Sans"/>
          <w:bCs/>
          <w:sz w:val="20"/>
          <w:szCs w:val="20"/>
        </w:rPr>
        <w:t>ALTER TABLE table_name</w:t>
      </w:r>
    </w:p>
    <w:p w:rsidR="00E67218" w:rsidRPr="00991E9E" w:rsidRDefault="00E6721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 xml:space="preserve"> ADD COLUMN new_column_name data_type;</w:t>
      </w:r>
    </w:p>
    <w:p w:rsidR="00E67218" w:rsidRPr="00991E9E" w:rsidRDefault="00E67218" w:rsidP="001A1122">
      <w:pPr>
        <w:rPr>
          <w:rFonts w:ascii="Open Sans" w:hAnsi="Open Sans"/>
          <w:bCs/>
          <w:sz w:val="20"/>
          <w:szCs w:val="20"/>
        </w:rPr>
      </w:pPr>
    </w:p>
    <w:p w:rsidR="00E67218" w:rsidRPr="001A1122" w:rsidRDefault="00E6721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08: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 temporariamente a senha do postges no windows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https://stackoverflow.com/questions/18587710/change-reset-postgresql-user-password-on-windows-7#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7642FC" w:rsidRDefault="00E6721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impelemtar sql somente após explicar </w:t>
      </w:r>
      <w:r w:rsidRPr="00B96131">
        <w:rPr>
          <w:rFonts w:ascii="Open Sans" w:hAnsi="Open Sans"/>
          <w:b/>
          <w:bCs/>
          <w:i/>
          <w:sz w:val="20"/>
          <w:szCs w:val="20"/>
          <w:u w:val="single"/>
          <w:lang w:val="pt-BR"/>
        </w:rPr>
        <w:t>slide 09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E67218" w:rsidRPr="001A1122" w:rsidRDefault="00E6721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09: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inserir registros na tabela cliente</w:t>
      </w:r>
    </w:p>
    <w:p w:rsidR="00E67218" w:rsidRPr="008D53F5" w:rsidRDefault="00E67218" w:rsidP="001A1122">
      <w:pPr>
        <w:rPr>
          <w:rFonts w:ascii="Open Sans" w:hAnsi="Open Sans"/>
          <w:bCs/>
          <w:color w:val="808080"/>
          <w:sz w:val="20"/>
          <w:szCs w:val="20"/>
          <w:lang w:val="pt-BR"/>
        </w:rPr>
      </w:pPr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inserir vários registro na tabela livro / ESTOQUE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slide anterior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DD1FA2" w:rsidRDefault="00E6721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10: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DD1FA2" w:rsidRDefault="00E6721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11: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E67218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46241C" w:rsidRDefault="00E67218" w:rsidP="001A1122">
      <w:pPr>
        <w:rPr>
          <w:rFonts w:ascii="Open Sans" w:hAnsi="Open Sans"/>
          <w:b/>
          <w:bCs/>
          <w:color w:val="FF0000"/>
          <w:sz w:val="16"/>
          <w:szCs w:val="16"/>
        </w:rPr>
      </w:pPr>
      <w:r w:rsidRPr="0046241C">
        <w:rPr>
          <w:rFonts w:ascii="Open Sans" w:hAnsi="Open Sans"/>
          <w:b/>
          <w:bCs/>
          <w:color w:val="FF0000"/>
          <w:sz w:val="16"/>
          <w:szCs w:val="16"/>
        </w:rPr>
        <w:t>--------------</w:t>
      </w:r>
      <w:r>
        <w:rPr>
          <w:rFonts w:ascii="Open Sans" w:hAnsi="Open Sans"/>
          <w:b/>
          <w:bCs/>
          <w:color w:val="FF0000"/>
          <w:sz w:val="16"/>
          <w:szCs w:val="16"/>
        </w:rPr>
        <w:t>----------</w:t>
      </w:r>
      <w:r w:rsidRPr="0046241C">
        <w:rPr>
          <w:rFonts w:ascii="Open Sans" w:hAnsi="Open Sans"/>
          <w:b/>
          <w:bCs/>
          <w:color w:val="FF0000"/>
          <w:sz w:val="16"/>
          <w:szCs w:val="16"/>
        </w:rPr>
        <w:t>--------- fim a01 t7 web (1 de 10) -----</w:t>
      </w:r>
      <w:r>
        <w:rPr>
          <w:rFonts w:ascii="Open Sans" w:hAnsi="Open Sans"/>
          <w:b/>
          <w:bCs/>
          <w:color w:val="FF0000"/>
          <w:sz w:val="16"/>
          <w:szCs w:val="16"/>
        </w:rPr>
        <w:t>----------------------</w:t>
      </w:r>
      <w:r w:rsidRPr="0046241C">
        <w:rPr>
          <w:rFonts w:ascii="Open Sans" w:hAnsi="Open Sans"/>
          <w:b/>
          <w:bCs/>
          <w:color w:val="FF0000"/>
          <w:sz w:val="16"/>
          <w:szCs w:val="16"/>
        </w:rPr>
        <w:t>-----------</w:t>
      </w:r>
    </w:p>
    <w:p w:rsidR="00E67218" w:rsidRPr="00DD1FA2" w:rsidRDefault="00E67218" w:rsidP="001A1122">
      <w:pPr>
        <w:rPr>
          <w:rFonts w:ascii="Open Sans" w:hAnsi="Open Sans"/>
          <w:bCs/>
          <w:sz w:val="20"/>
          <w:szCs w:val="20"/>
        </w:rPr>
      </w:pPr>
    </w:p>
    <w:p w:rsidR="00E67218" w:rsidRPr="00DD1FA2" w:rsidRDefault="00E67218" w:rsidP="005341C2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</w:rPr>
        <w:t>- Slide 15:</w:t>
      </w:r>
    </w:p>
    <w:p w:rsidR="00E67218" w:rsidRDefault="00E67218" w:rsidP="005341C2">
      <w:pPr>
        <w:rPr>
          <w:rFonts w:ascii="Open Sans" w:hAnsi="Open Sans"/>
          <w:bCs/>
          <w:sz w:val="20"/>
          <w:szCs w:val="20"/>
          <w:lang w:val="pt-BR"/>
        </w:rPr>
      </w:pPr>
      <w:r w:rsidRPr="00DD1FA2">
        <w:rPr>
          <w:rFonts w:ascii="Open Sans" w:hAnsi="Open Sans"/>
          <w:bCs/>
          <w:sz w:val="20"/>
          <w:szCs w:val="20"/>
        </w:rPr>
        <w:t xml:space="preserve"> </w:t>
      </w:r>
      <w:r w:rsidRPr="001A1122">
        <w:rPr>
          <w:rFonts w:ascii="Open Sans" w:hAnsi="Open Sans"/>
          <w:bCs/>
          <w:sz w:val="20"/>
          <w:szCs w:val="20"/>
          <w:lang w:val="pt-BR"/>
        </w:rPr>
        <w:t>implementar classe 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método getters / setters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DD1FA2" w:rsidRDefault="00E6721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16:</w:t>
      </w:r>
    </w:p>
    <w:p w:rsidR="00E67218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Cliente e Conta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DD1FA2" w:rsidRDefault="00E6721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E67218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Agencia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List&lt;Conta&gt; ....</w:t>
      </w:r>
    </w:p>
    <w:p w:rsidR="00E67218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21277F" w:rsidRDefault="00E67218" w:rsidP="0021277F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 fim aula t6 a1 (1 de 8)----------------------------------------</w:t>
      </w:r>
    </w:p>
    <w:p w:rsidR="00E67218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DD1FA2" w:rsidRDefault="00E67218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19:</w:t>
      </w:r>
    </w:p>
    <w:p w:rsidR="00E67218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DD1FA2" w:rsidRDefault="00E6721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lab</w:t>
      </w:r>
    </w:p>
    <w:p w:rsidR="00E67218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E67218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5pt;visibility:visible">
            <v:imagedata r:id="rId4" o:title=""/>
          </v:shape>
        </w:pic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7E562C" w:rsidRDefault="00E67218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----------------------------------- fim aula ----------------------------------------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DD1FA2" w:rsidRDefault="00E6721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E67218" w:rsidRPr="0021277F" w:rsidRDefault="00E67218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E67218" w:rsidRPr="00DD1FA2" w:rsidRDefault="00E67218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DD1FA2" w:rsidRDefault="00E6721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DD1FA2" w:rsidRDefault="00E6721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DD1FA2" w:rsidRDefault="00E6721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salvar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67218" w:rsidRPr="00DD1FA2" w:rsidRDefault="00E6721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E67218" w:rsidRPr="001A1122" w:rsidRDefault="00E67218" w:rsidP="001A1122">
      <w:pPr>
        <w:rPr>
          <w:rFonts w:ascii="Open Sans" w:hAnsi="Open Sans"/>
          <w:bCs/>
          <w:sz w:val="20"/>
          <w:szCs w:val="20"/>
          <w:lang w:val="pt-BR"/>
        </w:rPr>
      </w:pPr>
    </w:p>
    <w:sectPr w:rsidR="00E67218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4712"/>
    <w:rsid w:val="0002543B"/>
    <w:rsid w:val="0003122F"/>
    <w:rsid w:val="0003583C"/>
    <w:rsid w:val="00191EF3"/>
    <w:rsid w:val="001A1122"/>
    <w:rsid w:val="001B12E2"/>
    <w:rsid w:val="001D7474"/>
    <w:rsid w:val="0021277F"/>
    <w:rsid w:val="002643D1"/>
    <w:rsid w:val="00267BA9"/>
    <w:rsid w:val="0027180D"/>
    <w:rsid w:val="00291FCB"/>
    <w:rsid w:val="00304A90"/>
    <w:rsid w:val="00377218"/>
    <w:rsid w:val="003E3BC5"/>
    <w:rsid w:val="003E78AE"/>
    <w:rsid w:val="00425778"/>
    <w:rsid w:val="0046241C"/>
    <w:rsid w:val="00493D12"/>
    <w:rsid w:val="004B463B"/>
    <w:rsid w:val="004B6BD2"/>
    <w:rsid w:val="004C36F3"/>
    <w:rsid w:val="004E2489"/>
    <w:rsid w:val="005041F3"/>
    <w:rsid w:val="005341C2"/>
    <w:rsid w:val="00535DEA"/>
    <w:rsid w:val="0054638B"/>
    <w:rsid w:val="005F31FB"/>
    <w:rsid w:val="006169F6"/>
    <w:rsid w:val="00635DFA"/>
    <w:rsid w:val="00691398"/>
    <w:rsid w:val="006E3100"/>
    <w:rsid w:val="006E7869"/>
    <w:rsid w:val="00752956"/>
    <w:rsid w:val="007642FC"/>
    <w:rsid w:val="0077421A"/>
    <w:rsid w:val="007E562C"/>
    <w:rsid w:val="00803492"/>
    <w:rsid w:val="00855DF0"/>
    <w:rsid w:val="0086255A"/>
    <w:rsid w:val="008A201C"/>
    <w:rsid w:val="008D53F5"/>
    <w:rsid w:val="0090489C"/>
    <w:rsid w:val="00991E9E"/>
    <w:rsid w:val="009A65A2"/>
    <w:rsid w:val="009D53A2"/>
    <w:rsid w:val="00A3288A"/>
    <w:rsid w:val="00AB55CD"/>
    <w:rsid w:val="00B14C42"/>
    <w:rsid w:val="00B31DA5"/>
    <w:rsid w:val="00B96131"/>
    <w:rsid w:val="00BF7592"/>
    <w:rsid w:val="00C74AED"/>
    <w:rsid w:val="00D25BAC"/>
    <w:rsid w:val="00D30129"/>
    <w:rsid w:val="00D96FF0"/>
    <w:rsid w:val="00DD1FA2"/>
    <w:rsid w:val="00DF0503"/>
    <w:rsid w:val="00E07594"/>
    <w:rsid w:val="00E46138"/>
    <w:rsid w:val="00E66E41"/>
    <w:rsid w:val="00E67218"/>
    <w:rsid w:val="00EC0846"/>
    <w:rsid w:val="00EE13EA"/>
    <w:rsid w:val="00F53E64"/>
    <w:rsid w:val="00F64850"/>
    <w:rsid w:val="00FA4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1" w:locked="1" w:semiHidden="0" w:uiPriority="0" w:unhideWhenUsed="0"/>
    <w:lsdException w:name="Table Web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831</TotalTime>
  <Pages>3</Pages>
  <Words>375</Words>
  <Characters>2025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f538460</cp:lastModifiedBy>
  <cp:revision>96</cp:revision>
  <dcterms:created xsi:type="dcterms:W3CDTF">2019-06-15T14:37:00Z</dcterms:created>
  <dcterms:modified xsi:type="dcterms:W3CDTF">2019-08-09T18:14:00Z</dcterms:modified>
</cp:coreProperties>
</file>