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BC" w:rsidRDefault="00874FBC">
      <w:pPr>
        <w:rPr>
          <w:rFonts w:ascii="Open Sans" w:hAnsi="Open Sans"/>
          <w:sz w:val="20"/>
          <w:szCs w:val="20"/>
        </w:rPr>
      </w:pPr>
    </w:p>
    <w:p w:rsidR="00874FBC" w:rsidRDefault="00874FBC">
      <w:pPr>
        <w:rPr>
          <w:rFonts w:ascii="Open Sans" w:hAnsi="Open Sans"/>
          <w:sz w:val="20"/>
          <w:szCs w:val="20"/>
          <w:lang w:val="pt-BR"/>
        </w:rPr>
      </w:pPr>
    </w:p>
    <w:p w:rsidR="00874FBC" w:rsidRPr="002A1666" w:rsidRDefault="00874FBC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74FBC" w:rsidRDefault="00874FBC">
      <w:pPr>
        <w:rPr>
          <w:rFonts w:ascii="Open Sans" w:hAnsi="Open Sans"/>
          <w:sz w:val="20"/>
          <w:szCs w:val="20"/>
          <w:lang w:val="pt-BR"/>
        </w:rPr>
      </w:pPr>
      <w:r w:rsidRPr="002A1666">
        <w:rPr>
          <w:rFonts w:ascii="Open Sans" w:hAnsi="Open Sans"/>
          <w:sz w:val="20"/>
          <w:szCs w:val="20"/>
          <w:highlight w:val="lightGray"/>
          <w:shd w:val="clear" w:color="auto" w:fill="D9D9D9"/>
          <w:lang w:val="pt-BR"/>
        </w:rPr>
        <w:t>banco de dados-v2.1</w:t>
      </w:r>
      <w:r w:rsidRPr="002A1666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74FBC" w:rsidRPr="002A1666" w:rsidRDefault="00874FBC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74FBC" w:rsidRDefault="00874FBC">
      <w:pPr>
        <w:rPr>
          <w:rFonts w:ascii="Open Sans" w:hAnsi="Open Sans"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874FBC" w:rsidRPr="005F31FB" w:rsidRDefault="00874FBC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threeway.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NULL,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temperatura          </w:t>
      </w:r>
      <w:r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D53A2" w:rsidRDefault="00874FBC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>ALTER TABLE table_name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new_column_name data_type;</w:t>
      </w:r>
    </w:p>
    <w:p w:rsidR="00874FBC" w:rsidRPr="00991E9E" w:rsidRDefault="00874FBC" w:rsidP="001A1122">
      <w:pPr>
        <w:rPr>
          <w:rFonts w:ascii="Open Sans" w:hAnsi="Open Sans"/>
          <w:bCs/>
          <w:sz w:val="20"/>
          <w:szCs w:val="20"/>
        </w:rPr>
      </w:pPr>
    </w:p>
    <w:p w:rsidR="00874FBC" w:rsidRPr="001A1122" w:rsidRDefault="00874FBC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7642FC" w:rsidRDefault="00874FBC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874FBC" w:rsidRPr="008D53F5" w:rsidRDefault="00874FBC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vários registro na tabela livro / ESTOQUE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679A8" w:rsidRDefault="00874FBC" w:rsidP="001A112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a01 t7 web (1 de 10) --------------------------------------</w:t>
      </w:r>
    </w:p>
    <w:p w:rsidR="00874FBC" w:rsidRPr="009679A8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15:</w:t>
      </w:r>
    </w:p>
    <w:p w:rsidR="00874FBC" w:rsidRDefault="00874FBC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9679A8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getters / setters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4454A9" w:rsidRDefault="00874FBC" w:rsidP="0021277F">
      <w:pPr>
        <w:rPr>
          <w:rFonts w:ascii="Open Sans" w:hAnsi="Open Sans"/>
          <w:b/>
          <w:bCs/>
          <w:color w:val="C0C0C0"/>
          <w:sz w:val="16"/>
          <w:szCs w:val="20"/>
          <w:lang w:val="pt-BR"/>
        </w:rPr>
      </w:pPr>
      <w:r w:rsidRPr="004454A9">
        <w:rPr>
          <w:rFonts w:ascii="Open Sans" w:hAnsi="Open Sans"/>
          <w:b/>
          <w:bCs/>
          <w:color w:val="C0C0C0"/>
          <w:sz w:val="16"/>
          <w:szCs w:val="20"/>
          <w:lang w:val="pt-BR"/>
        </w:rPr>
        <w:t>----------------------------------- fim aula t6 a1 (1 de 8)----------------------------------------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74FBC" w:rsidRPr="00357EFC" w:rsidRDefault="00874FBC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74FBC" w:rsidRPr="0021277F" w:rsidRDefault="00874FBC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74FBC" w:rsidRPr="002A1666" w:rsidRDefault="00874FBC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 (depois de implementar o inserir)</w:t>
      </w:r>
    </w:p>
    <w:p w:rsidR="00874FBC" w:rsidRPr="009679A8" w:rsidRDefault="00874FBC" w:rsidP="009679A8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bookmarkStart w:id="0" w:name="_GoBack"/>
      <w:bookmarkEnd w:id="0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874FBC" w:rsidRDefault="00874FBC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9F26F2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874FBC" w:rsidRPr="009679A8" w:rsidRDefault="00874FBC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B50C5" w:rsidRDefault="00874FBC" w:rsidP="00B97F4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B50C5" w:rsidRDefault="00874FBC" w:rsidP="00B97F4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74FBC" w:rsidRPr="001A1122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A1666" w:rsidRDefault="00874FB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874FBC" w:rsidRPr="001A1122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B50C5" w:rsidRDefault="00874FBC" w:rsidP="00B97F4A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874FBC" w:rsidRPr="008B50C5" w:rsidRDefault="00874FBC" w:rsidP="00B97F4A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74FBC" w:rsidRPr="00A651E7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A9191D" w:rsidRDefault="00874FBC" w:rsidP="00B97F4A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A9191D" w:rsidRDefault="00874FBC" w:rsidP="00B97F4A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A9191D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21277F" w:rsidRDefault="00874FBC" w:rsidP="00B97F4A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6355E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874FBC" w:rsidRPr="000840E0" w:rsidRDefault="00874FBC" w:rsidP="00B97F4A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874FBC" w:rsidRPr="00C602CF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874FBC" w:rsidRPr="00C602CF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874FBC" w:rsidRPr="00C602CF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874FBC" w:rsidRPr="00C602CF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874FBC" w:rsidRPr="00C602CF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E77418" w:rsidRDefault="00874FBC" w:rsidP="00B97F4A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no google </w:t>
      </w:r>
      <w:r w:rsidRPr="00E77418">
        <w:rPr>
          <w:rFonts w:ascii="Open Sans" w:hAnsi="Open Sans"/>
          <w:b/>
          <w:sz w:val="20"/>
          <w:szCs w:val="20"/>
          <w:lang w:val="pt-BR"/>
        </w:rPr>
        <w:t>import js html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874FBC" w:rsidRPr="00C85ED3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874FBC" w:rsidRPr="00C85ED3" w:rsidRDefault="00874FBC" w:rsidP="00B97F4A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74FBC" w:rsidRPr="00C85ED3" w:rsidRDefault="00874FBC" w:rsidP="00B97F4A">
      <w:pPr>
        <w:rPr>
          <w:rFonts w:ascii="Open Sans" w:hAnsi="Open Sans"/>
          <w:bCs/>
          <w:color w:val="FF0000"/>
          <w:sz w:val="16"/>
          <w:szCs w:val="20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874FBC" w:rsidRPr="00A0456F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DB568B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47B9E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874FBC" w:rsidRPr="00847B9E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874FBC" w:rsidRPr="00847B9E" w:rsidRDefault="00874FBC" w:rsidP="00B97F4A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874FBC" w:rsidRPr="0057731F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Pr="00AD4DEE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874FBC" w:rsidRPr="00862419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874FBC" w:rsidRPr="000A75A8" w:rsidRDefault="00874FBC" w:rsidP="00B97F4A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874FBC" w:rsidRPr="00F2763F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57731F" w:rsidRDefault="00874FBC" w:rsidP="00B97F4A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B50C5" w:rsidRDefault="00874FBC" w:rsidP="00B97F4A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874FBC" w:rsidRPr="008B50C5" w:rsidRDefault="00874FBC" w:rsidP="00B97F4A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874FBC" w:rsidRPr="00026113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874FBC" w:rsidRPr="00AF679E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74FBC" w:rsidRPr="00026113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874FBC" w:rsidRPr="00026113" w:rsidRDefault="00874FBC" w:rsidP="00B97F4A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0A75A8" w:rsidRDefault="00874FBC" w:rsidP="00B97F4A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874FBC" w:rsidRPr="000A75A8" w:rsidRDefault="00874FBC" w:rsidP="00B97F4A">
      <w:pPr>
        <w:rPr>
          <w:rFonts w:ascii="Open Sans" w:hAnsi="Open Sans"/>
          <w:bCs/>
          <w:i/>
          <w:sz w:val="20"/>
          <w:szCs w:val="20"/>
        </w:rPr>
      </w:pPr>
    </w:p>
    <w:p w:rsidR="00874FBC" w:rsidRPr="00925DE3" w:rsidRDefault="00874FBC" w:rsidP="00B97F4A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874FBC" w:rsidRPr="000A75A8" w:rsidRDefault="00874FBC" w:rsidP="00B97F4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666648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B97F4A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874FBC" w:rsidRDefault="00874FBC" w:rsidP="00B97F4A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74FBC" w:rsidRPr="00666648" w:rsidRDefault="00874FBC" w:rsidP="00B97F4A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74FBC" w:rsidRPr="0021277F" w:rsidRDefault="00874FBC" w:rsidP="00B97F4A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5F02BD" w:rsidRDefault="00874FBC" w:rsidP="00B97F4A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5F02BD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874FBC" w:rsidRPr="000A75A8" w:rsidRDefault="00874FBC" w:rsidP="008C2345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B97F4A">
      <w:pPr>
        <w:rPr>
          <w:rFonts w:ascii="Open Sans" w:hAnsi="Open Sans"/>
          <w:bCs/>
          <w:sz w:val="20"/>
          <w:szCs w:val="20"/>
        </w:rPr>
      </w:pPr>
    </w:p>
    <w:p w:rsidR="00874FBC" w:rsidRPr="003B2FDD" w:rsidRDefault="00874FBC" w:rsidP="00B97F4A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B97F4A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B6E15" w:rsidRDefault="00874FBC" w:rsidP="008C2345">
      <w:pPr>
        <w:rPr>
          <w:rFonts w:ascii="Open Sans" w:hAnsi="Open Sans"/>
          <w:b/>
          <w:bCs/>
          <w:szCs w:val="20"/>
          <w:lang w:val="pt-BR"/>
        </w:rPr>
      </w:pPr>
      <w:r w:rsidRPr="008B6E15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8B6E15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Pr="00033383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E829FF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4289B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Pr="004D3D12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874FBC" w:rsidRDefault="00874FBC" w:rsidP="008C234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R</w:t>
      </w:r>
      <w:r w:rsidRPr="00033383">
        <w:rPr>
          <w:rFonts w:ascii="Open Sans" w:hAnsi="Open Sans"/>
          <w:b/>
          <w:bCs/>
          <w:sz w:val="20"/>
          <w:szCs w:val="20"/>
        </w:rPr>
        <w:t>edirecionar</w:t>
      </w:r>
      <w:r w:rsidRPr="000A75A8">
        <w:rPr>
          <w:rFonts w:ascii="Open Sans" w:hAnsi="Open Sans"/>
          <w:bCs/>
          <w:sz w:val="20"/>
          <w:szCs w:val="20"/>
        </w:rPr>
        <w:t>: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</w:r>
      <w:r w:rsidRPr="00E829FF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2.25pt">
            <v:imagedata r:id="rId11" o:title=""/>
          </v:shape>
        </w:pic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874FBC" w:rsidRPr="005E4E8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7.5pt;height:159.75pt">
            <v:imagedata r:id="rId12" o:title=""/>
          </v:shape>
        </w:pic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874FBC" w:rsidRPr="00FA4230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8.75pt;height:16.5pt">
            <v:imagedata r:id="rId13" o:title=""/>
          </v:shape>
        </w:pic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E829FF">
        <w:rPr>
          <w:rFonts w:ascii="Open Sans" w:hAnsi="Open Sans"/>
          <w:bCs/>
          <w:sz w:val="20"/>
          <w:szCs w:val="20"/>
        </w:rPr>
        <w:pict>
          <v:shape id="_x0000_i1033" type="#_x0000_t75" style="width:498pt;height:114pt">
            <v:imagedata r:id="rId14" o:title=""/>
          </v:shape>
        </w:pic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D313CD" w:rsidRDefault="00874FBC" w:rsidP="008C2345">
      <w:pPr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&lt;c:forEach items="${requestScope.empList}" var="emp" varStatus="id"&gt;</w:t>
      </w:r>
    </w:p>
    <w:p w:rsidR="00874FBC" w:rsidRPr="00804FC2" w:rsidRDefault="00874FBC" w:rsidP="008C2345">
      <w:pPr>
        <w:rPr>
          <w:rFonts w:ascii="Open Sans" w:hAnsi="Open Sans"/>
          <w:b/>
          <w:bCs/>
          <w:sz w:val="20"/>
          <w:szCs w:val="20"/>
          <w:u w:val="single"/>
        </w:rPr>
      </w:pP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/>
          <w:bCs/>
          <w:sz w:val="20"/>
          <w:szCs w:val="20"/>
          <w:u w:val="single"/>
        </w:rPr>
        <w:t>&lt;tr bgcolor="#${id.count % 2 == 0 ? 'aaee88' : 'ffffff' }" &gt;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802AB3" w:rsidRDefault="00874FBC" w:rsidP="008C2345">
      <w:pPr>
        <w:ind w:rightChars="600" w:right="31680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874FBC" w:rsidRPr="00BB5C1A" w:rsidRDefault="00874FBC" w:rsidP="008C2345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874FBC" w:rsidRPr="000A75A8" w:rsidRDefault="00874FBC" w:rsidP="008C2345">
      <w:pPr>
        <w:ind w:rightChars="600" w:right="31680"/>
        <w:rPr>
          <w:rFonts w:ascii="Open Sans" w:hAnsi="Open Sans"/>
          <w:bCs/>
          <w:sz w:val="20"/>
          <w:szCs w:val="20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802AB3" w:rsidRDefault="00874FBC" w:rsidP="008C2345">
      <w:pPr>
        <w:rPr>
          <w:rFonts w:ascii="Open Sans" w:hAnsi="Open Sans"/>
          <w:b/>
          <w:bCs/>
          <w:sz w:val="20"/>
          <w:szCs w:val="20"/>
        </w:rPr>
      </w:pPr>
      <w:r w:rsidRPr="00802AB3">
        <w:rPr>
          <w:rFonts w:ascii="Open Sans" w:hAnsi="Open Sans"/>
          <w:b/>
          <w:bCs/>
          <w:szCs w:val="20"/>
        </w:rPr>
        <w:t>---------------------------------------------------------------------------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&lt;c:set var="Income" scope="session" value="${4000*4}"/&gt;  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value="${Income}"/&gt;  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&lt;c:remove var="income"/&gt;  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&lt;p&gt;After Remove Value is: &lt;c:out value="${income}"/&gt;&lt;/p&gt;  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856411" w:rsidRDefault="00874FBC" w:rsidP="008C2345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74FBC" w:rsidRPr="00090E70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F24F8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7.5pt">
            <v:imagedata r:id="rId15" o:title=""/>
          </v:shape>
        </w:pict>
      </w: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033383" w:rsidRDefault="00874FBC" w:rsidP="008C2345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874FBC" w:rsidRPr="0095782E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307EF4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666648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874FBC" w:rsidRPr="00666648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</w:p>
    <w:p w:rsidR="00874FBC" w:rsidRPr="000A75A8" w:rsidRDefault="00874FBC" w:rsidP="008C2345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874FBC" w:rsidRPr="00666648" w:rsidRDefault="00874FBC" w:rsidP="008C2345">
      <w:pPr>
        <w:rPr>
          <w:rFonts w:ascii="Open Sans" w:hAnsi="Open Sans"/>
          <w:bCs/>
          <w:sz w:val="20"/>
          <w:szCs w:val="20"/>
          <w:lang w:val="pt-BR"/>
        </w:rPr>
      </w:pPr>
    </w:p>
    <w:p w:rsidR="00874FBC" w:rsidRPr="001A1122" w:rsidRDefault="00874FBC" w:rsidP="008C2345">
      <w:pPr>
        <w:rPr>
          <w:lang w:val="pt-BR"/>
        </w:rPr>
      </w:pPr>
    </w:p>
    <w:sectPr w:rsidR="00874FBC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06A46"/>
    <w:rsid w:val="00013F8D"/>
    <w:rsid w:val="00024712"/>
    <w:rsid w:val="0002543B"/>
    <w:rsid w:val="00026113"/>
    <w:rsid w:val="0003122F"/>
    <w:rsid w:val="00033383"/>
    <w:rsid w:val="0003583C"/>
    <w:rsid w:val="000609F4"/>
    <w:rsid w:val="000840E0"/>
    <w:rsid w:val="00090E70"/>
    <w:rsid w:val="000A75A8"/>
    <w:rsid w:val="00175FE5"/>
    <w:rsid w:val="00191EF3"/>
    <w:rsid w:val="001A1122"/>
    <w:rsid w:val="001B12E2"/>
    <w:rsid w:val="001D7474"/>
    <w:rsid w:val="001F2654"/>
    <w:rsid w:val="0021277F"/>
    <w:rsid w:val="002643D1"/>
    <w:rsid w:val="00267BA9"/>
    <w:rsid w:val="0027180D"/>
    <w:rsid w:val="00291FCB"/>
    <w:rsid w:val="002A1666"/>
    <w:rsid w:val="00304A90"/>
    <w:rsid w:val="00307EF4"/>
    <w:rsid w:val="00357EFC"/>
    <w:rsid w:val="0036355E"/>
    <w:rsid w:val="00377218"/>
    <w:rsid w:val="003B2FDD"/>
    <w:rsid w:val="003E3BC5"/>
    <w:rsid w:val="003E78AE"/>
    <w:rsid w:val="0041658A"/>
    <w:rsid w:val="00425778"/>
    <w:rsid w:val="004454A9"/>
    <w:rsid w:val="0046241C"/>
    <w:rsid w:val="00493D12"/>
    <w:rsid w:val="004B463B"/>
    <w:rsid w:val="004B6BD2"/>
    <w:rsid w:val="004C36F3"/>
    <w:rsid w:val="004D3D12"/>
    <w:rsid w:val="004E2489"/>
    <w:rsid w:val="005041F3"/>
    <w:rsid w:val="005341C2"/>
    <w:rsid w:val="00535DEA"/>
    <w:rsid w:val="0054638B"/>
    <w:rsid w:val="0057731F"/>
    <w:rsid w:val="00586063"/>
    <w:rsid w:val="005A7A76"/>
    <w:rsid w:val="005C0879"/>
    <w:rsid w:val="005E4E8C"/>
    <w:rsid w:val="005E6512"/>
    <w:rsid w:val="005F02BD"/>
    <w:rsid w:val="005F31FB"/>
    <w:rsid w:val="006169F6"/>
    <w:rsid w:val="00622AE4"/>
    <w:rsid w:val="00635DFA"/>
    <w:rsid w:val="00640801"/>
    <w:rsid w:val="00654A3C"/>
    <w:rsid w:val="00666648"/>
    <w:rsid w:val="0069082E"/>
    <w:rsid w:val="00691398"/>
    <w:rsid w:val="006D3297"/>
    <w:rsid w:val="006E3100"/>
    <w:rsid w:val="006E7869"/>
    <w:rsid w:val="00752956"/>
    <w:rsid w:val="007642FC"/>
    <w:rsid w:val="0077421A"/>
    <w:rsid w:val="00797B05"/>
    <w:rsid w:val="007E562C"/>
    <w:rsid w:val="007F393B"/>
    <w:rsid w:val="00802AB3"/>
    <w:rsid w:val="00803492"/>
    <w:rsid w:val="00804FC2"/>
    <w:rsid w:val="00831727"/>
    <w:rsid w:val="00847B9E"/>
    <w:rsid w:val="00855DF0"/>
    <w:rsid w:val="00856411"/>
    <w:rsid w:val="00862419"/>
    <w:rsid w:val="0086255A"/>
    <w:rsid w:val="00874FBC"/>
    <w:rsid w:val="008A201C"/>
    <w:rsid w:val="008B50C5"/>
    <w:rsid w:val="008B6E15"/>
    <w:rsid w:val="008C2345"/>
    <w:rsid w:val="008D53F5"/>
    <w:rsid w:val="008F24F8"/>
    <w:rsid w:val="0090489C"/>
    <w:rsid w:val="00925DE3"/>
    <w:rsid w:val="0094289B"/>
    <w:rsid w:val="0095782E"/>
    <w:rsid w:val="009679A8"/>
    <w:rsid w:val="00991E9E"/>
    <w:rsid w:val="009A65A2"/>
    <w:rsid w:val="009D0C63"/>
    <w:rsid w:val="009D4AC4"/>
    <w:rsid w:val="009D53A2"/>
    <w:rsid w:val="009F26F2"/>
    <w:rsid w:val="00A0456F"/>
    <w:rsid w:val="00A3288A"/>
    <w:rsid w:val="00A651E7"/>
    <w:rsid w:val="00A67A6C"/>
    <w:rsid w:val="00A9191D"/>
    <w:rsid w:val="00AB55CD"/>
    <w:rsid w:val="00AD4DEE"/>
    <w:rsid w:val="00AF679E"/>
    <w:rsid w:val="00B14C42"/>
    <w:rsid w:val="00B31DA5"/>
    <w:rsid w:val="00B96131"/>
    <w:rsid w:val="00B97F4A"/>
    <w:rsid w:val="00BA2740"/>
    <w:rsid w:val="00BB5C1A"/>
    <w:rsid w:val="00BB64F4"/>
    <w:rsid w:val="00BC5523"/>
    <w:rsid w:val="00BD68B5"/>
    <w:rsid w:val="00BF7592"/>
    <w:rsid w:val="00C0472A"/>
    <w:rsid w:val="00C602CF"/>
    <w:rsid w:val="00C74AED"/>
    <w:rsid w:val="00C85ED3"/>
    <w:rsid w:val="00D25BAC"/>
    <w:rsid w:val="00D30129"/>
    <w:rsid w:val="00D313CD"/>
    <w:rsid w:val="00D96FF0"/>
    <w:rsid w:val="00DB568B"/>
    <w:rsid w:val="00DD1FA2"/>
    <w:rsid w:val="00DF0503"/>
    <w:rsid w:val="00E07594"/>
    <w:rsid w:val="00E46138"/>
    <w:rsid w:val="00E66E41"/>
    <w:rsid w:val="00E67218"/>
    <w:rsid w:val="00E77418"/>
    <w:rsid w:val="00E829FF"/>
    <w:rsid w:val="00EC0846"/>
    <w:rsid w:val="00EE13EA"/>
    <w:rsid w:val="00EE4AC1"/>
    <w:rsid w:val="00F2763F"/>
    <w:rsid w:val="00F53E64"/>
    <w:rsid w:val="00F64850"/>
    <w:rsid w:val="00FA423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1093</TotalTime>
  <Pages>10</Pages>
  <Words>1158</Words>
  <Characters>6256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104</cp:revision>
  <dcterms:created xsi:type="dcterms:W3CDTF">2019-06-15T14:37:00Z</dcterms:created>
  <dcterms:modified xsi:type="dcterms:W3CDTF">2019-08-17T14:25:00Z</dcterms:modified>
</cp:coreProperties>
</file>