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138" w:rsidRDefault="00E46138">
      <w:pPr>
        <w:rPr>
          <w:rFonts w:ascii="Open Sans" w:hAnsi="Open Sans"/>
          <w:sz w:val="20"/>
          <w:szCs w:val="20"/>
        </w:rPr>
      </w:pPr>
    </w:p>
    <w:p w:rsidR="00E46138" w:rsidRDefault="00E46138">
      <w:pPr>
        <w:rPr>
          <w:rFonts w:ascii="Open Sans" w:hAnsi="Open Sans"/>
          <w:sz w:val="20"/>
          <w:szCs w:val="20"/>
          <w:lang w:val="pt-BR"/>
        </w:rPr>
      </w:pPr>
    </w:p>
    <w:p w:rsidR="00E46138" w:rsidRPr="00B14C42" w:rsidRDefault="00E4613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4C4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E46138" w:rsidRDefault="00E46138">
      <w:pPr>
        <w:rPr>
          <w:rFonts w:ascii="Open Sans" w:hAnsi="Open Sans"/>
          <w:sz w:val="20"/>
          <w:szCs w:val="20"/>
          <w:lang w:val="pt-BR"/>
        </w:rPr>
      </w:pPr>
      <w:r w:rsidRPr="00535DEA">
        <w:rPr>
          <w:rFonts w:ascii="Open Sans" w:hAnsi="Open Sans"/>
          <w:sz w:val="20"/>
          <w:szCs w:val="20"/>
          <w:highlight w:val="lightGray"/>
          <w:lang w:val="pt-BR"/>
        </w:rPr>
        <w:t>deleted_banco de dados.pdf</w:t>
      </w:r>
    </w:p>
    <w:p w:rsidR="00E46138" w:rsidRPr="00B14C42" w:rsidRDefault="00E4613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4C4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E46138" w:rsidRDefault="00E46138">
      <w:pPr>
        <w:rPr>
          <w:rFonts w:ascii="Open Sans" w:hAnsi="Open Sans"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interagir com alunos sobre o q entendem por banco de dados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02: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interface de acesso (não necess</w:t>
      </w:r>
      <w:r>
        <w:rPr>
          <w:rFonts w:ascii="Open Sans" w:hAnsi="Open Sans"/>
          <w:bCs/>
          <w:sz w:val="20"/>
          <w:szCs w:val="20"/>
          <w:lang w:val="pt-BR"/>
        </w:rPr>
        <w:t>a</w:t>
      </w:r>
      <w:r w:rsidRPr="001A1122">
        <w:rPr>
          <w:rFonts w:ascii="Open Sans" w:hAnsi="Open Sans"/>
          <w:bCs/>
          <w:sz w:val="20"/>
          <w:szCs w:val="20"/>
          <w:lang w:val="pt-BR"/>
        </w:rPr>
        <w:t>riamente gráfica)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03: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"Chave primária" - importante para relacionamentos e identificação única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07: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Instalar o PostgreSQL e criar o Banco de Dados threeway.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Algumas operações que iremos executar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criar tabela cliente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ab/>
        <w:t>CREATE TABLE customers (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ab/>
      </w:r>
      <w:r w:rsidRPr="001A1122">
        <w:rPr>
          <w:rFonts w:ascii="Open Sans" w:hAnsi="Open Sans"/>
          <w:bCs/>
          <w:sz w:val="20"/>
          <w:szCs w:val="20"/>
          <w:lang w:val="pt-BR"/>
        </w:rPr>
        <w:tab/>
        <w:t xml:space="preserve"> id SERIAL PRIMARY KEY,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ab/>
      </w:r>
      <w:r w:rsidRPr="001A1122">
        <w:rPr>
          <w:rFonts w:ascii="Open Sans" w:hAnsi="Open Sans"/>
          <w:bCs/>
          <w:sz w:val="20"/>
          <w:szCs w:val="20"/>
          <w:lang w:val="pt-BR"/>
        </w:rPr>
        <w:tab/>
        <w:t xml:space="preserve"> customer_name        VARCHAR NOT NULL,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ab/>
      </w:r>
      <w:r w:rsidRPr="001A1122">
        <w:rPr>
          <w:rFonts w:ascii="Open Sans" w:hAnsi="Open Sans"/>
          <w:bCs/>
          <w:sz w:val="20"/>
          <w:szCs w:val="20"/>
          <w:lang w:val="pt-BR"/>
        </w:rPr>
        <w:tab/>
        <w:t xml:space="preserve"> temperatura          INT, 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ab/>
      </w:r>
      <w:r w:rsidRPr="001A1122">
        <w:rPr>
          <w:rFonts w:ascii="Open Sans" w:hAnsi="Open Sans"/>
          <w:bCs/>
          <w:sz w:val="20"/>
          <w:szCs w:val="20"/>
          <w:lang w:val="pt-BR"/>
        </w:rPr>
        <w:tab/>
        <w:t xml:space="preserve"> customer_name        VARCHAR NOT NULL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ab/>
        <w:t>);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AB55CD" w:rsidRDefault="00E46138" w:rsidP="001A1122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AB55CD">
        <w:rPr>
          <w:rFonts w:ascii="Open Sans" w:hAnsi="Open Sans"/>
          <w:bCs/>
          <w:i/>
          <w:sz w:val="20"/>
          <w:szCs w:val="20"/>
          <w:lang w:val="pt-BR"/>
        </w:rPr>
        <w:t>Pegar como base os campos contidos no comando INSERT desse slide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ALTER TABLE table_name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ADD COLUMN new_column_name data_type;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08: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Alterar temporariamente a senha do postges no windows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https://stackoverflow.com/questions/18587710/change-reset-postgresql-user-password-on-windows-7#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7642FC" w:rsidRDefault="00E46138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impelemtar sql somente após explicar </w:t>
      </w:r>
      <w:r w:rsidRPr="00B96131">
        <w:rPr>
          <w:rFonts w:ascii="Open Sans" w:hAnsi="Open Sans"/>
          <w:b/>
          <w:bCs/>
          <w:i/>
          <w:sz w:val="20"/>
          <w:szCs w:val="20"/>
          <w:u w:val="single"/>
          <w:lang w:val="pt-BR"/>
        </w:rPr>
        <w:t>slide 09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09: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inserir registros na tabela cliente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inserir vários registro na tabela livro / ESTOQUE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slide anterior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5041F3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10: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5041F3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5041F3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16: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Cliente e Conta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5041F3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17: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Agencia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5041F3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lab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lab.pdf pag 6 - Criar e testar a classe FabricaConexao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7E562C" w:rsidRDefault="00E46138" w:rsidP="001A1122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>----------------------------------- fim aula ----------------------------------------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5041F3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5041F3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5041F3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5041F3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salvar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5041F3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041F3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------------------------------------------------------pendencias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*** implementado somente a consulta via jdbc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implementar listagem dos resultado pelo for esch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</w:t>
      </w:r>
    </w:p>
    <w:sectPr w:rsidR="00E46138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1" w:usb1="00000000" w:usb2="00000000" w:usb3="00000000" w:csb0="000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4712"/>
    <w:rsid w:val="0003122F"/>
    <w:rsid w:val="0003583C"/>
    <w:rsid w:val="001A1122"/>
    <w:rsid w:val="001B12E2"/>
    <w:rsid w:val="001D7474"/>
    <w:rsid w:val="002643D1"/>
    <w:rsid w:val="00291FCB"/>
    <w:rsid w:val="00377218"/>
    <w:rsid w:val="003E3BC5"/>
    <w:rsid w:val="00425778"/>
    <w:rsid w:val="00493D12"/>
    <w:rsid w:val="004C36F3"/>
    <w:rsid w:val="004E2489"/>
    <w:rsid w:val="005041F3"/>
    <w:rsid w:val="00535DEA"/>
    <w:rsid w:val="0054638B"/>
    <w:rsid w:val="006169F6"/>
    <w:rsid w:val="007642FC"/>
    <w:rsid w:val="0077421A"/>
    <w:rsid w:val="007E562C"/>
    <w:rsid w:val="0086255A"/>
    <w:rsid w:val="008A201C"/>
    <w:rsid w:val="0090489C"/>
    <w:rsid w:val="00A3288A"/>
    <w:rsid w:val="00AB55CD"/>
    <w:rsid w:val="00B14C42"/>
    <w:rsid w:val="00B31DA5"/>
    <w:rsid w:val="00B96131"/>
    <w:rsid w:val="00BF7592"/>
    <w:rsid w:val="00D25BAC"/>
    <w:rsid w:val="00D30129"/>
    <w:rsid w:val="00D96FF0"/>
    <w:rsid w:val="00DF0503"/>
    <w:rsid w:val="00E46138"/>
    <w:rsid w:val="00E66E41"/>
    <w:rsid w:val="00EE13EA"/>
    <w:rsid w:val="00F53E64"/>
    <w:rsid w:val="00F64850"/>
    <w:rsid w:val="00FA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Mangal"/>
      <w:b/>
      <w:bCs/>
      <w:kern w:val="28"/>
      <w:sz w:val="29"/>
      <w:szCs w:val="29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Mang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582</TotalTime>
  <Pages>2</Pages>
  <Words>308</Words>
  <Characters>1664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f538460</cp:lastModifiedBy>
  <cp:revision>77</cp:revision>
  <dcterms:created xsi:type="dcterms:W3CDTF">2019-06-15T14:37:00Z</dcterms:created>
  <dcterms:modified xsi:type="dcterms:W3CDTF">2019-07-19T12:36:00Z</dcterms:modified>
</cp:coreProperties>
</file>