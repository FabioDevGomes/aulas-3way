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E33" w:rsidRDefault="00116E33">
      <w:pPr>
        <w:rPr>
          <w:rFonts w:ascii="Open Sans" w:hAnsi="Open Sans"/>
          <w:sz w:val="20"/>
          <w:szCs w:val="20"/>
        </w:rPr>
      </w:pPr>
    </w:p>
    <w:p w:rsidR="00116E33" w:rsidRDefault="00116E33">
      <w:pPr>
        <w:rPr>
          <w:rFonts w:ascii="Open Sans" w:hAnsi="Open Sans"/>
          <w:sz w:val="20"/>
          <w:szCs w:val="20"/>
          <w:lang w:val="pt-BR"/>
        </w:rPr>
      </w:pPr>
    </w:p>
    <w:p w:rsidR="00116E33" w:rsidRPr="008B50C5" w:rsidRDefault="00116E33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116E33" w:rsidRDefault="00116E33">
      <w:pPr>
        <w:rPr>
          <w:rFonts w:ascii="Open Sans" w:hAnsi="Open Sans"/>
          <w:sz w:val="20"/>
          <w:szCs w:val="20"/>
          <w:lang w:val="pt-BR"/>
        </w:rPr>
      </w:pPr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>banco de dados-v2.1</w:t>
      </w:r>
      <w:r w:rsidRPr="008B50C5">
        <w:rPr>
          <w:rFonts w:ascii="Open Sans" w:hAnsi="Open Sans"/>
          <w:sz w:val="20"/>
          <w:szCs w:val="20"/>
          <w:highlight w:val="lightGray"/>
          <w:lang w:val="pt-BR"/>
        </w:rPr>
        <w:t>.pdf</w:t>
      </w:r>
    </w:p>
    <w:p w:rsidR="00116E33" w:rsidRPr="008B50C5" w:rsidRDefault="00116E33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116E33" w:rsidRDefault="00116E33">
      <w:pPr>
        <w:rPr>
          <w:rFonts w:ascii="Open Sans" w:hAnsi="Open Sans"/>
          <w:sz w:val="20"/>
          <w:szCs w:val="20"/>
          <w:lang w:val="pt-BR"/>
        </w:rPr>
      </w:pPr>
    </w:p>
    <w:p w:rsidR="00116E33" w:rsidRPr="005B679B" w:rsidRDefault="00116E33" w:rsidP="005341C2">
      <w:pPr>
        <w:rPr>
          <w:rFonts w:ascii="Open Sans" w:hAnsi="Open Sans"/>
          <w:bCs/>
          <w:sz w:val="36"/>
          <w:szCs w:val="20"/>
          <w:lang w:val="pt-BR"/>
        </w:rPr>
      </w:pPr>
      <w:r w:rsidRPr="005B679B">
        <w:rPr>
          <w:rFonts w:ascii="Open Sans" w:hAnsi="Open Sans"/>
          <w:bCs/>
          <w:sz w:val="36"/>
          <w:szCs w:val="20"/>
          <w:lang w:val="pt-BR"/>
        </w:rPr>
        <w:t>....</w:t>
      </w:r>
    </w:p>
    <w:p w:rsidR="00116E33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1A1122" w:rsidRDefault="008B50C5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noProof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52.25pt;height:251.3pt;visibility:visible">
            <v:imagedata r:id="rId4" o:title=""/>
          </v:shape>
        </w:pict>
      </w:r>
    </w:p>
    <w:p w:rsidR="00116E33" w:rsidRDefault="00116E33" w:rsidP="00096D96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Adiciona chaves no if, (convenção google)</w:t>
      </w:r>
    </w:p>
    <w:p w:rsidR="00116E33" w:rsidRPr="001A1122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1A1122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116E33" w:rsidRPr="001A1122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1A1122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8B50C5" w:rsidRDefault="00116E33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116E33" w:rsidRPr="0021277F" w:rsidRDefault="00116E33" w:rsidP="001A1122">
      <w:pPr>
        <w:rPr>
          <w:lang w:val="pt-BR"/>
        </w:rPr>
      </w:pPr>
      <w:r w:rsidRPr="00EC0846">
        <w:rPr>
          <w:rFonts w:ascii="Open Sans" w:hAnsi="Open Sans"/>
          <w:bCs/>
          <w:sz w:val="20"/>
          <w:szCs w:val="20"/>
          <w:lang w:val="pt-BR"/>
        </w:rPr>
        <w:t xml:space="preserve">Executar SQL localizado em: </w:t>
      </w:r>
      <w:hyperlink r:id="rId5" w:history="1">
        <w:r w:rsidRPr="00EC0846">
          <w:rPr>
            <w:rStyle w:val="Hyperlink"/>
            <w:rFonts w:cs="Arial"/>
            <w:lang w:val="pt-BR"/>
          </w:rPr>
          <w:t>https://github.com/FabioDevGomes/aulas-3way/blob/master/sql/sqls%20usado%20em%20sala%20aula%20web01%20threeway.sql</w:t>
        </w:r>
      </w:hyperlink>
    </w:p>
    <w:p w:rsidR="00116E33" w:rsidRPr="008B50C5" w:rsidRDefault="00116E33" w:rsidP="001A1122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</w:p>
    <w:p w:rsidR="00116E33" w:rsidRDefault="00116E33" w:rsidP="001A1122">
      <w:pPr>
        <w:rPr>
          <w:rFonts w:ascii="Open Sans" w:hAnsi="Open Sans"/>
          <w:bCs/>
          <w:sz w:val="20"/>
          <w:szCs w:val="20"/>
          <w:u w:val="single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obter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126D83">
        <w:rPr>
          <w:rFonts w:ascii="Open Sans" w:hAnsi="Open Sans"/>
          <w:bCs/>
          <w:sz w:val="20"/>
          <w:szCs w:val="20"/>
          <w:u w:val="single"/>
          <w:lang w:val="pt-BR"/>
        </w:rPr>
        <w:t>após slide 23</w:t>
      </w:r>
    </w:p>
    <w:p w:rsidR="00116E33" w:rsidRPr="001A1122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21277F" w:rsidRDefault="00116E33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A2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(1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parou no obter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116E33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Para testar a chamada do método obter() </w:t>
      </w:r>
    </w:p>
    <w:p w:rsidR="00116E33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Criar a classe TestaObterClienteDao</w:t>
      </w:r>
    </w:p>
    <w:p w:rsidR="00116E33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1A1122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8B50C5" w:rsidRDefault="00116E33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116E33" w:rsidRPr="001A1122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inserir</w:t>
      </w:r>
    </w:p>
    <w:p w:rsidR="00116E33" w:rsidRPr="001A1122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8B50C5" w:rsidRDefault="00116E33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116E33" w:rsidRPr="001A1122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alterar</w:t>
      </w:r>
    </w:p>
    <w:p w:rsidR="00116E33" w:rsidRPr="001A1122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8B50C5" w:rsidRDefault="00116E33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28:</w:t>
      </w:r>
    </w:p>
    <w:p w:rsidR="00116E33" w:rsidRPr="001A1122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Não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  <w:r>
        <w:rPr>
          <w:rFonts w:ascii="Open Sans" w:hAnsi="Open Sans"/>
          <w:bCs/>
          <w:sz w:val="20"/>
          <w:szCs w:val="20"/>
          <w:lang w:val="pt-BR"/>
        </w:rPr>
        <w:t>, explicar o q é CRUD (implementado no slide 23)</w:t>
      </w:r>
    </w:p>
    <w:p w:rsidR="00116E33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8B50C5" w:rsidRDefault="00116E33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29:</w:t>
      </w:r>
    </w:p>
    <w:p w:rsidR="00116E33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lastRenderedPageBreak/>
        <w:t>(Implementado no slide 22)</w:t>
      </w:r>
    </w:p>
    <w:p w:rsidR="00116E33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8B50C5" w:rsidRDefault="00116E33" w:rsidP="00741317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30:</w:t>
      </w:r>
    </w:p>
    <w:p w:rsidR="00116E33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24)</w:t>
      </w:r>
    </w:p>
    <w:p w:rsidR="00116E33" w:rsidRPr="001A1122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8B50C5" w:rsidRDefault="00116E33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116E33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remover</w:t>
      </w:r>
    </w:p>
    <w:p w:rsidR="00116E33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Ajustar código</w:t>
      </w:r>
    </w:p>
    <w:p w:rsidR="00116E33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setInt()</w:t>
      </w:r>
    </w:p>
    <w:p w:rsidR="00116E33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getCodCliente</w:t>
      </w:r>
    </w:p>
    <w:p w:rsidR="00116E33" w:rsidRPr="001A1122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Try com recursos</w:t>
      </w:r>
    </w:p>
    <w:p w:rsidR="00116E33" w:rsidRPr="001A1122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1A1122" w:rsidRDefault="00116E33" w:rsidP="001A1122">
      <w:pPr>
        <w:pBdr>
          <w:bottom w:val="single" w:sz="6" w:space="1" w:color="auto"/>
        </w:pBdr>
        <w:rPr>
          <w:rFonts w:ascii="Open Sans" w:hAnsi="Open Sans"/>
          <w:bCs/>
          <w:sz w:val="20"/>
          <w:szCs w:val="20"/>
          <w:lang w:val="pt-BR"/>
        </w:rPr>
      </w:pPr>
    </w:p>
    <w:p w:rsidR="00116E33" w:rsidRDefault="00116E33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0A75A8" w:rsidRDefault="00116E33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Revisar crud</w:t>
      </w:r>
    </w:p>
    <w:p w:rsidR="00116E33" w:rsidRPr="000A75A8" w:rsidRDefault="00116E33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8B50C5" w:rsidRDefault="00116E33" w:rsidP="0036355E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</w:t>
      </w:r>
    </w:p>
    <w:p w:rsidR="00116E33" w:rsidRDefault="00116E33" w:rsidP="0036355E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slides fábio.odp</w:t>
      </w:r>
    </w:p>
    <w:p w:rsidR="00116E33" w:rsidRPr="008B50C5" w:rsidRDefault="00116E33" w:rsidP="00A651E7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</w:t>
      </w:r>
    </w:p>
    <w:p w:rsidR="00116E33" w:rsidRPr="00A651E7" w:rsidRDefault="00116E33" w:rsidP="0036355E">
      <w:pPr>
        <w:rPr>
          <w:rFonts w:ascii="Open Sans" w:hAnsi="Open Sans"/>
          <w:bCs/>
          <w:sz w:val="20"/>
          <w:szCs w:val="20"/>
        </w:rPr>
      </w:pP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>What is HTML?</w:t>
      </w: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HTML (Hypertext Markup Language) is not a programming language; it is a markup language used to tell your browser </w:t>
      </w:r>
    </w:p>
    <w:p w:rsidR="00116E33" w:rsidRPr="000A75A8" w:rsidRDefault="00116E33" w:rsidP="0036355E">
      <w:pPr>
        <w:rPr>
          <w:rFonts w:ascii="Open Sans" w:hAnsi="Open Sans"/>
          <w:bCs/>
          <w:sz w:val="20"/>
          <w:szCs w:val="20"/>
        </w:rPr>
      </w:pPr>
    </w:p>
    <w:p w:rsidR="00116E33" w:rsidRPr="00A9191D" w:rsidRDefault="00116E33" w:rsidP="0036355E">
      <w:pPr>
        <w:rPr>
          <w:rFonts w:ascii="Open Sans" w:hAnsi="Open Sans"/>
          <w:b/>
          <w:bCs/>
          <w:sz w:val="20"/>
          <w:szCs w:val="20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</w:rPr>
        <w:t>- slide 3</w:t>
      </w: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acessar </w:t>
      </w:r>
      <w:r w:rsidRPr="00EE4AC1">
        <w:rPr>
          <w:rFonts w:ascii="Open Sans" w:hAnsi="Open Sans"/>
          <w:b/>
          <w:bCs/>
          <w:sz w:val="20"/>
          <w:szCs w:val="20"/>
        </w:rPr>
        <w:t>HTML Demo</w:t>
      </w:r>
      <w:r w:rsidRPr="0036355E">
        <w:rPr>
          <w:rFonts w:ascii="Open Sans" w:hAnsi="Open Sans"/>
          <w:bCs/>
          <w:sz w:val="20"/>
          <w:szCs w:val="20"/>
        </w:rPr>
        <w:t>: &lt;strong&gt;</w:t>
      </w: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alterar font-size: 1rem;</w:t>
      </w: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https://developer.mozilla.org/en-US/docs/Web/HTML/Element/strong</w:t>
      </w: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</w:rPr>
      </w:pPr>
    </w:p>
    <w:p w:rsidR="00116E33" w:rsidRPr="00A9191D" w:rsidRDefault="00116E33" w:rsidP="0036355E">
      <w:pPr>
        <w:rPr>
          <w:rFonts w:ascii="Open Sans" w:hAnsi="Open Sans"/>
          <w:b/>
          <w:bCs/>
          <w:sz w:val="20"/>
          <w:szCs w:val="20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</w:rPr>
        <w:t>- slide 5</w:t>
      </w: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Acessar novamente a página da tag strong e substituir para &lt;b&gt;</w:t>
      </w: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A9191D" w:rsidRDefault="00116E33" w:rsidP="0036355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B50C5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6</w:t>
      </w: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7</w:t>
      </w: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Criar arquivo .css</w:t>
      </w: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 slide 10</w:t>
      </w: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implementar tag &lt;style&gt; css internal</w:t>
      </w: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</w:rPr>
      </w:pP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 slide 11</w:t>
      </w: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alterar para css inline</w:t>
      </w:r>
    </w:p>
    <w:p w:rsidR="00116E33" w:rsidRDefault="00116E33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21277F" w:rsidRDefault="00116E33" w:rsidP="00FD1862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A3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116E33" w:rsidRDefault="00116E33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12</w:t>
      </w: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Crie um estilo para o seletor </w:t>
      </w:r>
      <w:r w:rsidRPr="000A75A8">
        <w:rPr>
          <w:rFonts w:ascii="Open Sans" w:hAnsi="Open Sans"/>
          <w:b/>
          <w:sz w:val="20"/>
          <w:szCs w:val="20"/>
          <w:lang w:val="pt-BR"/>
        </w:rPr>
        <w:t>third</w:t>
      </w:r>
      <w:r w:rsidR="000A75A8"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="000A75A8" w:rsidRPr="000A75A8">
        <w:rPr>
          <w:rFonts w:ascii="Open Sans" w:hAnsi="Open Sans"/>
          <w:b/>
          <w:sz w:val="20"/>
          <w:szCs w:val="20"/>
          <w:lang w:val="pt-BR"/>
        </w:rPr>
        <w:t>second</w:t>
      </w: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36355E" w:rsidRDefault="00116E33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>- crier uma página HTML e adicione uma imagem</w:t>
      </w:r>
    </w:p>
    <w:p w:rsidR="00116E33" w:rsidRPr="000840E0" w:rsidRDefault="00116E33" w:rsidP="0036355E">
      <w:pPr>
        <w:rPr>
          <w:rFonts w:ascii="Open Sans" w:hAnsi="Open Sans"/>
          <w:b/>
          <w:sz w:val="20"/>
          <w:szCs w:val="20"/>
        </w:rPr>
      </w:pPr>
      <w:r w:rsidRPr="000840E0">
        <w:rPr>
          <w:rFonts w:ascii="Open Sans" w:hAnsi="Open Sans"/>
          <w:b/>
          <w:sz w:val="20"/>
          <w:szCs w:val="20"/>
          <w:lang w:val="pt-BR"/>
        </w:rPr>
        <w:t xml:space="preserve">         </w:t>
      </w:r>
      <w:r w:rsidRPr="000840E0">
        <w:rPr>
          <w:rFonts w:ascii="Open Sans" w:hAnsi="Open Sans"/>
          <w:b/>
          <w:sz w:val="20"/>
          <w:szCs w:val="20"/>
        </w:rPr>
        <w:t>&lt;img src="dinosaur.png"&gt;</w:t>
      </w:r>
    </w:p>
    <w:p w:rsidR="00116E33" w:rsidRPr="000A75A8" w:rsidRDefault="00116E33" w:rsidP="0036355E">
      <w:pPr>
        <w:rPr>
          <w:rFonts w:ascii="Open Sans" w:hAnsi="Open Sans"/>
          <w:bCs/>
          <w:sz w:val="20"/>
          <w:szCs w:val="20"/>
        </w:rPr>
      </w:pPr>
    </w:p>
    <w:p w:rsidR="00116E33" w:rsidRPr="000A75A8" w:rsidRDefault="00116E33" w:rsidP="00DB568B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 </w:t>
      </w:r>
    </w:p>
    <w:p w:rsidR="00116E33" w:rsidRPr="000A75A8" w:rsidRDefault="00116E33" w:rsidP="00DB568B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lastRenderedPageBreak/>
        <w:t>- slide 13</w:t>
      </w:r>
    </w:p>
    <w:p w:rsidR="00116E33" w:rsidRPr="00DB568B" w:rsidRDefault="00116E33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  <w:lang w:val="pt-BR"/>
        </w:rPr>
        <w:t>implementar JS inline</w:t>
      </w:r>
    </w:p>
    <w:p w:rsidR="00116E33" w:rsidRPr="00DB568B" w:rsidRDefault="00116E33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alterar para atribuir um texto no lugar da data </w:t>
      </w:r>
    </w:p>
    <w:p w:rsidR="00116E33" w:rsidRPr="00DB568B" w:rsidRDefault="00116E33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Default="00116E33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14</w:t>
      </w:r>
    </w:p>
    <w:p w:rsidR="00B8749D" w:rsidRPr="00DB568B" w:rsidRDefault="00B8749D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implementar JS </w:t>
      </w:r>
      <w:r>
        <w:rPr>
          <w:rFonts w:ascii="Open Sans" w:hAnsi="Open Sans"/>
          <w:bCs/>
          <w:sz w:val="20"/>
          <w:szCs w:val="20"/>
          <w:lang w:val="pt-BR"/>
        </w:rPr>
        <w:t>slide</w:t>
      </w:r>
    </w:p>
    <w:p w:rsidR="00116E33" w:rsidRPr="00C602CF" w:rsidRDefault="00116E33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criar function()</w:t>
      </w:r>
    </w:p>
    <w:p w:rsidR="00116E33" w:rsidRPr="00C602CF" w:rsidRDefault="00116E33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com o texto em português</w:t>
      </w:r>
    </w:p>
    <w:p w:rsidR="00116E33" w:rsidRPr="00C602CF" w:rsidRDefault="00116E33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alterar tamanho da fonte</w:t>
      </w:r>
    </w:p>
    <w:p w:rsidR="00116E33" w:rsidRPr="00C602CF" w:rsidRDefault="00116E33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ocultar parágrafo</w:t>
      </w:r>
    </w:p>
    <w:p w:rsidR="00116E33" w:rsidRPr="00C602CF" w:rsidRDefault="00116E33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depois, inclua mais campos (&lt;input&gt;) e implemente a validação</w:t>
      </w:r>
    </w:p>
    <w:p w:rsidR="00116E33" w:rsidRPr="00DB568B" w:rsidRDefault="00116E33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DB568B" w:rsidRDefault="00116E33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15</w:t>
      </w:r>
    </w:p>
    <w:p w:rsidR="00116E33" w:rsidRDefault="00116E33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testar mudança de estilo via JS (em outra função js)</w:t>
      </w:r>
    </w:p>
    <w:p w:rsidR="00987A6A" w:rsidRDefault="00987A6A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987A6A" w:rsidRDefault="00987A6A" w:rsidP="00DB568B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outra função &gt;&gt; outro botão &gt;&gt; outra tag &lt;p&gt;</w:t>
      </w:r>
    </w:p>
    <w:p w:rsidR="00987A6A" w:rsidRDefault="00987A6A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E77418" w:rsidRPr="00E77418" w:rsidRDefault="00E77418" w:rsidP="00DB568B">
      <w:pPr>
        <w:rPr>
          <w:rFonts w:ascii="Open Sans" w:hAnsi="Open Sans"/>
          <w:b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no google </w:t>
      </w:r>
      <w:r w:rsidRPr="00E77418">
        <w:rPr>
          <w:rFonts w:ascii="Open Sans" w:hAnsi="Open Sans"/>
          <w:b/>
          <w:sz w:val="20"/>
          <w:szCs w:val="20"/>
          <w:lang w:val="pt-BR"/>
        </w:rPr>
        <w:t>import js html</w:t>
      </w:r>
    </w:p>
    <w:p w:rsidR="00E77418" w:rsidRPr="00DB568B" w:rsidRDefault="00E7741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DB568B" w:rsidRDefault="00116E33" w:rsidP="00DB568B">
      <w:pPr>
        <w:rPr>
          <w:rFonts w:ascii="Open Sans" w:hAnsi="Open Sans"/>
          <w:bCs/>
          <w:sz w:val="20"/>
          <w:szCs w:val="20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Pr="00DB568B">
        <w:rPr>
          <w:rFonts w:ascii="Open Sans" w:hAnsi="Open Sans"/>
          <w:bCs/>
          <w:sz w:val="20"/>
          <w:szCs w:val="20"/>
        </w:rPr>
        <w:t>(JavaScript accepts both double and single quotes)</w:t>
      </w:r>
    </w:p>
    <w:p w:rsidR="00116E33" w:rsidRPr="00DB568B" w:rsidRDefault="00116E33" w:rsidP="00DB568B">
      <w:pPr>
        <w:rPr>
          <w:rFonts w:ascii="Open Sans" w:hAnsi="Open Sans"/>
          <w:bCs/>
          <w:sz w:val="20"/>
          <w:szCs w:val="20"/>
        </w:rPr>
      </w:pPr>
    </w:p>
    <w:p w:rsidR="00116E33" w:rsidRPr="00DB568B" w:rsidRDefault="00116E33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16</w:t>
      </w:r>
    </w:p>
    <w:p w:rsidR="00116E33" w:rsidRPr="00C85ED3" w:rsidRDefault="00116E33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testar mudança ocultação de elemento via JS (em outra função js)</w:t>
      </w:r>
    </w:p>
    <w:p w:rsidR="00116E33" w:rsidRPr="00C85ED3" w:rsidRDefault="00116E33" w:rsidP="00DB568B">
      <w:pPr>
        <w:rPr>
          <w:rFonts w:ascii="Open Sans" w:hAnsi="Open Sans"/>
          <w:bCs/>
          <w:color w:val="FF0000"/>
          <w:sz w:val="16"/>
          <w:szCs w:val="20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r w:rsidRPr="00C85ED3">
        <w:rPr>
          <w:rFonts w:ascii="Open Sans" w:hAnsi="Open Sans"/>
          <w:bCs/>
          <w:color w:val="FF0000"/>
          <w:sz w:val="16"/>
          <w:szCs w:val="20"/>
        </w:rPr>
        <w:t>(JavaScript accepts both double and single quotes)</w:t>
      </w:r>
    </w:p>
    <w:p w:rsidR="00116E33" w:rsidRPr="00C85ED3" w:rsidRDefault="00116E33" w:rsidP="00DB568B">
      <w:pPr>
        <w:rPr>
          <w:rFonts w:ascii="Open Sans" w:hAnsi="Open Sans"/>
          <w:bCs/>
          <w:color w:val="FF0000"/>
          <w:sz w:val="16"/>
          <w:szCs w:val="20"/>
        </w:rPr>
      </w:pPr>
    </w:p>
    <w:p w:rsidR="00116E33" w:rsidRPr="00DB568B" w:rsidRDefault="00116E33" w:rsidP="00DB568B">
      <w:pPr>
        <w:rPr>
          <w:rFonts w:ascii="Open Sans" w:hAnsi="Open Sans"/>
          <w:bCs/>
          <w:sz w:val="20"/>
          <w:szCs w:val="20"/>
        </w:rPr>
      </w:pPr>
    </w:p>
    <w:p w:rsidR="00116E33" w:rsidRPr="00DB568B" w:rsidRDefault="00116E33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17</w:t>
      </w:r>
    </w:p>
    <w:p w:rsidR="00116E33" w:rsidRPr="00A0456F" w:rsidRDefault="00116E33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A0456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validação via JS</w:t>
      </w:r>
    </w:p>
    <w:p w:rsidR="00116E33" w:rsidRPr="00DB568B" w:rsidRDefault="00116E33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DB568B" w:rsidRDefault="00116E33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18</w:t>
      </w:r>
    </w:p>
    <w:p w:rsidR="00116E33" w:rsidRPr="00DB568B" w:rsidRDefault="00116E33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implementar validação via atributo HTML</w:t>
      </w:r>
    </w:p>
    <w:p w:rsidR="00116E33" w:rsidRPr="00DB568B" w:rsidRDefault="00116E33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DB568B" w:rsidRDefault="00116E33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847B9E" w:rsidRDefault="00116E33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>- testar api third-party-apis</w:t>
      </w:r>
    </w:p>
    <w:p w:rsidR="00116E33" w:rsidRPr="00847B9E" w:rsidRDefault="00116E33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https://developer.mozilla.org/en-US/docs/Learn/JavaScript/Client-side_web_APIs/Third_party_APIs</w:t>
      </w:r>
    </w:p>
    <w:p w:rsidR="00116E33" w:rsidRPr="00847B9E" w:rsidRDefault="00116E33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hyperlink r:id="rId6" w:history="1">
        <w:r w:rsidRPr="00847B9E">
          <w:rPr>
            <w:rStyle w:val="Hyperlink"/>
            <w:rFonts w:ascii="Open Sans" w:hAnsi="Open Sans" w:cs="Arial"/>
            <w:bCs/>
            <w:color w:val="FF0000"/>
            <w:sz w:val="16"/>
            <w:szCs w:val="20"/>
            <w:lang w:val="pt-BR"/>
          </w:rPr>
          <w:t>https://github.com/mdn/learning-area/blob/master/javascript/apis/third-party-apis/youtube/youtube.css</w:t>
        </w:r>
      </w:hyperlink>
    </w:p>
    <w:p w:rsidR="00116E33" w:rsidRDefault="00116E33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Default="00116E33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Default="00116E33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 xml:space="preserve">Implementar exemplo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bootstrap.html</w:t>
      </w:r>
    </w:p>
    <w:p w:rsidR="00116E33" w:rsidRPr="0057731F" w:rsidRDefault="00116E33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116E33" w:rsidRPr="00AD4DEE" w:rsidRDefault="00116E33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AD4DEE">
        <w:rPr>
          <w:rFonts w:ascii="Open Sans" w:hAnsi="Open Sans"/>
          <w:b/>
          <w:bCs/>
          <w:sz w:val="20"/>
          <w:szCs w:val="20"/>
          <w:lang w:val="pt-BR"/>
        </w:rPr>
        <w:tab/>
        <w:t xml:space="preserve"> baixar bootstrap</w:t>
      </w:r>
    </w:p>
    <w:p w:rsidR="00116E33" w:rsidRPr="00862419" w:rsidRDefault="00116E33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0A75A8" w:rsidRDefault="00116E33" w:rsidP="00862419">
      <w:pPr>
        <w:rPr>
          <w:rFonts w:ascii="Open Sans" w:hAnsi="Open Sans"/>
          <w:bCs/>
          <w:sz w:val="20"/>
          <w:szCs w:val="20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</w:r>
      <w:r w:rsidRPr="000A75A8">
        <w:rPr>
          <w:rFonts w:ascii="Open Sans" w:hAnsi="Open Sans"/>
          <w:bCs/>
          <w:sz w:val="20"/>
          <w:szCs w:val="20"/>
        </w:rPr>
        <w:t>testar:</w:t>
      </w:r>
    </w:p>
    <w:p w:rsidR="00116E33" w:rsidRPr="000A75A8" w:rsidRDefault="00116E33" w:rsidP="00F2763F">
      <w:pPr>
        <w:ind w:firstLine="709"/>
        <w:rPr>
          <w:rFonts w:ascii="Open Sans" w:hAnsi="Open Sans"/>
          <w:b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0A75A8">
        <w:rPr>
          <w:rFonts w:ascii="Open Sans" w:hAnsi="Open Sans"/>
          <w:b/>
          <w:bCs/>
          <w:sz w:val="20"/>
          <w:szCs w:val="20"/>
        </w:rPr>
        <w:t>&lt;div class="col-sm-6"&gt;</w:t>
      </w:r>
    </w:p>
    <w:p w:rsidR="00116E33" w:rsidRPr="00F2763F" w:rsidRDefault="00116E33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A75A8">
        <w:rPr>
          <w:rFonts w:ascii="Open Sans" w:hAnsi="Open Sans"/>
          <w:b/>
          <w:bCs/>
          <w:sz w:val="20"/>
          <w:szCs w:val="20"/>
        </w:rPr>
        <w:tab/>
      </w:r>
      <w:r w:rsidRPr="00F2763F">
        <w:rPr>
          <w:rFonts w:ascii="Open Sans" w:hAnsi="Open Sans"/>
          <w:b/>
          <w:bCs/>
          <w:sz w:val="20"/>
          <w:szCs w:val="20"/>
          <w:lang w:val="pt-BR"/>
        </w:rPr>
        <w:t>&lt;div class="container"&gt;</w:t>
      </w:r>
    </w:p>
    <w:p w:rsidR="00116E33" w:rsidRDefault="00116E33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57731F" w:rsidRDefault="00116E33" w:rsidP="0057731F">
      <w:pPr>
        <w:ind w:right="3856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Inclua mais dois campos: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Idade e Profissão</w:t>
      </w:r>
      <w:r>
        <w:rPr>
          <w:rFonts w:ascii="Open Sans" w:hAnsi="Open Sans"/>
          <w:b/>
          <w:bCs/>
          <w:sz w:val="20"/>
          <w:szCs w:val="20"/>
          <w:lang w:val="pt-BR"/>
        </w:rPr>
        <w:t xml:space="preserve"> </w:t>
      </w:r>
      <w:r>
        <w:rPr>
          <w:rFonts w:ascii="Open Sans" w:hAnsi="Open Sans"/>
          <w:bCs/>
          <w:sz w:val="20"/>
          <w:szCs w:val="20"/>
          <w:lang w:val="pt-BR"/>
        </w:rPr>
        <w:t>e mostre o valor ao enviar o formulário</w:t>
      </w: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8B50C5" w:rsidRDefault="00116E33" w:rsidP="00666648">
      <w:pPr>
        <w:rPr>
          <w:rFonts w:ascii="Open Sans" w:hAnsi="Open Sans"/>
          <w:bCs/>
          <w:sz w:val="20"/>
          <w:szCs w:val="20"/>
          <w:highlight w:val="lightGray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----------------------------------------</w:t>
      </w:r>
    </w:p>
    <w:p w:rsidR="00116E33" w:rsidRPr="008B50C5" w:rsidRDefault="00116E33" w:rsidP="00666648">
      <w:pPr>
        <w:rPr>
          <w:rFonts w:ascii="Open Sans" w:hAnsi="Open Sans"/>
          <w:bCs/>
          <w:sz w:val="20"/>
          <w:szCs w:val="20"/>
          <w:highlight w:val="lightGray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03_Servlet_e_JSP.pdf</w:t>
      </w:r>
    </w:p>
    <w:p w:rsidR="00116E33" w:rsidRPr="000A75A8" w:rsidRDefault="00116E33" w:rsidP="00666648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----------------------------------------</w:t>
      </w:r>
    </w:p>
    <w:p w:rsidR="00116E33" w:rsidRPr="000A75A8" w:rsidRDefault="00116E33" w:rsidP="00666648">
      <w:pPr>
        <w:rPr>
          <w:rFonts w:ascii="Open Sans" w:hAnsi="Open Sans"/>
          <w:bCs/>
          <w:sz w:val="20"/>
          <w:szCs w:val="20"/>
        </w:rPr>
      </w:pPr>
    </w:p>
    <w:p w:rsidR="00116E33" w:rsidRPr="000A75A8" w:rsidRDefault="00116E33" w:rsidP="00666648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 slide 07:</w:t>
      </w:r>
    </w:p>
    <w:p w:rsidR="00116E33" w:rsidRPr="00026113" w:rsidRDefault="00116E33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A75A8">
        <w:rPr>
          <w:rFonts w:ascii="Open Sans" w:hAnsi="Open Sans"/>
          <w:b/>
          <w:bCs/>
          <w:sz w:val="20"/>
          <w:szCs w:val="20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falar sobre tomcat:</w:t>
      </w:r>
    </w:p>
    <w:p w:rsidR="00116E33" w:rsidRPr="00AF679E" w:rsidRDefault="00116E33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mostrar página de download</w:t>
      </w:r>
    </w:p>
    <w:p w:rsidR="00116E33" w:rsidRPr="00026113" w:rsidRDefault="00116E33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implementar</w:t>
      </w: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- Implementar </w:t>
      </w:r>
      <w:r>
        <w:rPr>
          <w:rFonts w:ascii="Open Sans" w:hAnsi="Open Sans"/>
          <w:bCs/>
          <w:sz w:val="20"/>
          <w:szCs w:val="20"/>
          <w:lang w:val="pt-BR"/>
        </w:rPr>
        <w:t xml:space="preserve">projeto </w:t>
      </w:r>
      <w:r w:rsidRPr="005C0879">
        <w:rPr>
          <w:rFonts w:ascii="Open Sans" w:hAnsi="Open Sans"/>
          <w:b/>
          <w:bCs/>
          <w:sz w:val="20"/>
          <w:szCs w:val="20"/>
          <w:lang w:val="pt-BR"/>
        </w:rPr>
        <w:t>servlet</w:t>
      </w:r>
    </w:p>
    <w:p w:rsidR="00116E33" w:rsidRPr="00026113" w:rsidRDefault="00116E33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http://localhost:8080/servlet/</w:t>
      </w:r>
      <w:r>
        <w:rPr>
          <w:rFonts w:ascii="Open Sans" w:hAnsi="Open Sans"/>
          <w:b/>
          <w:bCs/>
          <w:sz w:val="20"/>
          <w:szCs w:val="20"/>
          <w:lang w:val="pt-BR"/>
        </w:rPr>
        <w:t>HelloServlet</w:t>
      </w: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0A75A8" w:rsidRDefault="00116E33" w:rsidP="00666648">
      <w:pPr>
        <w:rPr>
          <w:rFonts w:ascii="Open Sans" w:hAnsi="Open Sans"/>
          <w:bCs/>
          <w:i/>
          <w:sz w:val="20"/>
          <w:szCs w:val="20"/>
          <w:u w:val="single"/>
        </w:rPr>
      </w:pPr>
      <w:r w:rsidRPr="000A75A8">
        <w:rPr>
          <w:rFonts w:ascii="Open Sans" w:hAnsi="Open Sans"/>
          <w:bCs/>
          <w:i/>
          <w:sz w:val="20"/>
          <w:szCs w:val="20"/>
          <w:u w:val="single"/>
        </w:rPr>
        <w:t>Import Projects from File System or Archive</w:t>
      </w:r>
    </w:p>
    <w:p w:rsidR="00116E33" w:rsidRPr="000A75A8" w:rsidRDefault="00116E33" w:rsidP="00666648">
      <w:pPr>
        <w:rPr>
          <w:rFonts w:ascii="Open Sans" w:hAnsi="Open Sans"/>
          <w:bCs/>
          <w:i/>
          <w:sz w:val="20"/>
          <w:szCs w:val="20"/>
        </w:rPr>
      </w:pPr>
    </w:p>
    <w:p w:rsidR="00116E33" w:rsidRPr="00925DE3" w:rsidRDefault="00116E33" w:rsidP="00666648">
      <w:pPr>
        <w:rPr>
          <w:rFonts w:ascii="Open Sans" w:hAnsi="Open Sans"/>
          <w:bCs/>
          <w:i/>
          <w:sz w:val="20"/>
          <w:szCs w:val="20"/>
          <w:lang w:val="pt-BR"/>
        </w:rPr>
      </w:pPr>
      <w:r w:rsidRPr="00622AE4">
        <w:rPr>
          <w:rFonts w:ascii="Open Sans" w:hAnsi="Open Sans"/>
          <w:bCs/>
          <w:sz w:val="20"/>
          <w:szCs w:val="20"/>
          <w:lang w:val="pt-BR"/>
        </w:rPr>
        <w:t xml:space="preserve">Criar segundo servlet em um novo projeto </w:t>
      </w:r>
      <w:r w:rsidRPr="00622AE4">
        <w:rPr>
          <w:rFonts w:ascii="Open Sans" w:hAnsi="Open Sans"/>
          <w:b/>
          <w:bCs/>
          <w:sz w:val="20"/>
          <w:szCs w:val="20"/>
          <w:lang w:val="pt-BR"/>
        </w:rPr>
        <w:t>servlet-jsp</w:t>
      </w:r>
    </w:p>
    <w:p w:rsidR="00116E33" w:rsidRPr="000A75A8" w:rsidRDefault="00116E33" w:rsidP="00666648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 servlet-jsp-v1 com hello.jsp</w:t>
      </w:r>
    </w:p>
    <w:p w:rsidR="00116E33" w:rsidRPr="000A75A8" w:rsidRDefault="00116E33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 xml:space="preserve">Configurar welcome page </w:t>
      </w:r>
      <w:r w:rsidRPr="000A75A8">
        <w:rPr>
          <w:rFonts w:ascii="Open Sans" w:hAnsi="Open Sans"/>
          <w:b/>
          <w:bCs/>
          <w:sz w:val="20"/>
          <w:szCs w:val="20"/>
        </w:rPr>
        <w:t>hello.jsp</w:t>
      </w:r>
    </w:p>
    <w:p w:rsidR="00116E33" w:rsidRPr="000A75A8" w:rsidRDefault="00116E33" w:rsidP="00666648">
      <w:pPr>
        <w:rPr>
          <w:rFonts w:ascii="Open Sans" w:hAnsi="Open Sans"/>
          <w:bCs/>
          <w:sz w:val="20"/>
          <w:szCs w:val="20"/>
        </w:rPr>
      </w:pPr>
    </w:p>
    <w:p w:rsidR="00116E33" w:rsidRPr="000A75A8" w:rsidRDefault="00116E33" w:rsidP="00666648">
      <w:pPr>
        <w:rPr>
          <w:rFonts w:ascii="Open Sans" w:hAnsi="Open Sans"/>
          <w:bCs/>
          <w:sz w:val="20"/>
          <w:szCs w:val="20"/>
        </w:rPr>
      </w:pPr>
    </w:p>
    <w:p w:rsidR="00116E33" w:rsidRPr="000A75A8" w:rsidRDefault="00116E33" w:rsidP="00666648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 servlet-jsp-v1 com bootstrap.jsp</w:t>
      </w:r>
    </w:p>
    <w:p w:rsidR="00116E33" w:rsidRPr="000A75A8" w:rsidRDefault="00116E33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 xml:space="preserve">Ajustar </w:t>
      </w:r>
      <w:r w:rsidRPr="000A75A8">
        <w:rPr>
          <w:rFonts w:ascii="Open Sans" w:hAnsi="Open Sans"/>
          <w:b/>
          <w:bCs/>
          <w:sz w:val="20"/>
          <w:szCs w:val="20"/>
        </w:rPr>
        <w:t>hello.jsp</w:t>
      </w:r>
      <w:r w:rsidRPr="000A75A8">
        <w:rPr>
          <w:rFonts w:ascii="Open Sans" w:hAnsi="Open Sans"/>
          <w:bCs/>
          <w:sz w:val="20"/>
          <w:szCs w:val="20"/>
        </w:rPr>
        <w:t xml:space="preserve"> para usar bootstrap</w:t>
      </w:r>
    </w:p>
    <w:p w:rsidR="00116E33" w:rsidRPr="000A75A8" w:rsidRDefault="00116E33" w:rsidP="006C0265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eastAsia="Times New Roman" w:hAnsi="Consolas" w:cs="Consolas"/>
          <w:kern w:val="0"/>
          <w:sz w:val="20"/>
          <w:szCs w:val="20"/>
          <w:lang w:eastAsia="pt-BR" w:bidi="ar-SA"/>
        </w:rPr>
      </w:pPr>
      <w:r w:rsidRPr="000A75A8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pt-BR" w:bidi="ar-SA"/>
        </w:rPr>
        <w:tab/>
      </w:r>
      <w:r w:rsidRPr="000A75A8">
        <w:rPr>
          <w:rFonts w:ascii="Consolas" w:eastAsia="Times New Roman" w:hAnsi="Consolas" w:cs="Consolas"/>
          <w:color w:val="008080"/>
          <w:kern w:val="0"/>
          <w:sz w:val="20"/>
          <w:szCs w:val="20"/>
          <w:lang w:eastAsia="pt-BR" w:bidi="ar-SA"/>
        </w:rPr>
        <w:t>&lt;</w:t>
      </w:r>
      <w:r w:rsidRPr="000A75A8">
        <w:rPr>
          <w:rFonts w:ascii="Consolas" w:eastAsia="Times New Roman" w:hAnsi="Consolas" w:cs="Consolas"/>
          <w:color w:val="3F7F7F"/>
          <w:kern w:val="0"/>
          <w:sz w:val="20"/>
          <w:szCs w:val="20"/>
          <w:lang w:eastAsia="pt-BR" w:bidi="ar-SA"/>
        </w:rPr>
        <w:t>link</w:t>
      </w:r>
      <w:r w:rsidRPr="000A75A8">
        <w:rPr>
          <w:rFonts w:ascii="Consolas" w:eastAsia="Times New Roman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eastAsia="Times New Roman" w:hAnsi="Consolas" w:cs="Consolas"/>
          <w:color w:val="7F007F"/>
          <w:kern w:val="0"/>
          <w:sz w:val="20"/>
          <w:szCs w:val="20"/>
          <w:lang w:eastAsia="pt-BR" w:bidi="ar-SA"/>
        </w:rPr>
        <w:t>rel</w:t>
      </w:r>
      <w:r w:rsidRPr="000A75A8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eastAsia="Times New Roman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"stylesheet"</w:t>
      </w:r>
      <w:r w:rsidRPr="000A75A8">
        <w:rPr>
          <w:rFonts w:ascii="Consolas" w:eastAsia="Times New Roman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eastAsia="Times New Roman" w:hAnsi="Consolas" w:cs="Consolas"/>
          <w:color w:val="7F007F"/>
          <w:kern w:val="0"/>
          <w:sz w:val="20"/>
          <w:szCs w:val="20"/>
          <w:lang w:eastAsia="pt-BR" w:bidi="ar-SA"/>
        </w:rPr>
        <w:t>type</w:t>
      </w:r>
      <w:r w:rsidRPr="000A75A8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eastAsia="Times New Roman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"text/css"</w:t>
      </w:r>
      <w:r w:rsidRPr="000A75A8">
        <w:rPr>
          <w:rFonts w:ascii="Consolas" w:eastAsia="Times New Roman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eastAsia="Times New Roman" w:hAnsi="Consolas" w:cs="Consolas"/>
          <w:color w:val="7F007F"/>
          <w:kern w:val="0"/>
          <w:sz w:val="20"/>
          <w:szCs w:val="20"/>
          <w:lang w:eastAsia="pt-BR" w:bidi="ar-SA"/>
        </w:rPr>
        <w:t>href</w:t>
      </w:r>
      <w:r w:rsidRPr="000A75A8">
        <w:rPr>
          <w:rFonts w:ascii="Consolas" w:eastAsia="Times New Roman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eastAsia="Times New Roman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eastAsia="Times New Roman" w:hAnsi="Consolas" w:cs="Consolas"/>
          <w:i/>
          <w:iCs/>
          <w:color w:val="000000"/>
          <w:kern w:val="0"/>
          <w:sz w:val="20"/>
          <w:szCs w:val="20"/>
          <w:lang w:eastAsia="pt-BR" w:bidi="ar-SA"/>
        </w:rPr>
        <w:t>css/bootstrap.css</w:t>
      </w:r>
      <w:r w:rsidRPr="000A75A8">
        <w:rPr>
          <w:rFonts w:ascii="Consolas" w:eastAsia="Times New Roman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eastAsia="Times New Roman" w:hAnsi="Consolas" w:cs="Consolas"/>
          <w:color w:val="008080"/>
          <w:kern w:val="0"/>
          <w:sz w:val="20"/>
          <w:szCs w:val="20"/>
          <w:lang w:eastAsia="pt-BR" w:bidi="ar-SA"/>
        </w:rPr>
        <w:t>&gt;</w:t>
      </w:r>
    </w:p>
    <w:p w:rsidR="00116E33" w:rsidRPr="000A75A8" w:rsidRDefault="00116E33" w:rsidP="00666648">
      <w:pPr>
        <w:rPr>
          <w:rFonts w:ascii="Open Sans" w:hAnsi="Open Sans"/>
          <w:bCs/>
          <w:sz w:val="20"/>
          <w:szCs w:val="20"/>
        </w:rPr>
      </w:pP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666648">
        <w:rPr>
          <w:rFonts w:ascii="Open Sans" w:hAnsi="Open Sans"/>
          <w:bCs/>
          <w:sz w:val="20"/>
          <w:szCs w:val="20"/>
          <w:lang w:val="pt-BR"/>
        </w:rPr>
        <w:t>Mostrar como debugar a aplicação</w:t>
      </w: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09:</w:t>
      </w: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ajustar implementação anterior para receber parâmetro</w:t>
      </w: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criar tela para enviar parâmetro</w:t>
      </w: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Default="00116E33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Exercício: mostrar nome e profissão na tela a partir de um formulário </w:t>
      </w:r>
      <w:r>
        <w:rPr>
          <w:rFonts w:ascii="Open Sans" w:hAnsi="Open Sans"/>
          <w:bCs/>
          <w:sz w:val="20"/>
          <w:szCs w:val="20"/>
          <w:lang w:val="pt-BR"/>
        </w:rPr>
        <w:t xml:space="preserve">jsp com estilos </w:t>
      </w:r>
      <w:r w:rsidRPr="00666648">
        <w:rPr>
          <w:rFonts w:ascii="Open Sans" w:hAnsi="Open Sans"/>
          <w:bCs/>
          <w:sz w:val="20"/>
          <w:szCs w:val="20"/>
          <w:lang w:val="pt-BR"/>
        </w:rPr>
        <w:t>bootstrap</w:t>
      </w:r>
    </w:p>
    <w:p w:rsidR="00116E33" w:rsidRDefault="00116E33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</w:p>
    <w:p w:rsidR="00116E33" w:rsidRPr="00666648" w:rsidRDefault="00116E33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Saída: Meu nome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  <w:r>
        <w:rPr>
          <w:rFonts w:ascii="Open Sans" w:hAnsi="Open Sans"/>
          <w:bCs/>
          <w:sz w:val="20"/>
          <w:szCs w:val="20"/>
          <w:lang w:val="pt-BR"/>
        </w:rPr>
        <w:t xml:space="preserve"> e minha profissão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</w:p>
    <w:p w:rsidR="008B50C5" w:rsidRPr="0021277F" w:rsidRDefault="008B50C5" w:rsidP="008B50C5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4</w:t>
      </w:r>
      <w:bookmarkStart w:id="0" w:name="_GoBack"/>
      <w:bookmarkEnd w:id="0"/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116E33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5F02BD" w:rsidRDefault="00116E33" w:rsidP="00666648">
      <w:pPr>
        <w:rPr>
          <w:rFonts w:ascii="Open Sans" w:hAnsi="Open Sans"/>
          <w:b/>
          <w:bCs/>
          <w:sz w:val="32"/>
          <w:szCs w:val="20"/>
          <w:lang w:val="pt-BR"/>
        </w:rPr>
      </w:pPr>
      <w:r w:rsidRPr="005F02BD">
        <w:rPr>
          <w:rFonts w:ascii="Open Sans" w:hAnsi="Open Sans"/>
          <w:b/>
          <w:bCs/>
          <w:sz w:val="32"/>
          <w:szCs w:val="20"/>
          <w:lang w:val="pt-BR"/>
        </w:rPr>
        <w:t>Passar GitHub</w:t>
      </w: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AC1F28" w:rsidRDefault="00116E33" w:rsidP="00666648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AC1F28">
        <w:rPr>
          <w:rFonts w:ascii="Open Sans" w:hAnsi="Open Sans"/>
          <w:bCs/>
          <w:color w:val="FF0000"/>
          <w:sz w:val="16"/>
          <w:szCs w:val="20"/>
          <w:lang w:val="pt-BR"/>
        </w:rPr>
        <w:t>============================================= aula terminada =================</w:t>
      </w:r>
    </w:p>
    <w:p w:rsidR="00116E33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666648" w:rsidRDefault="00116E33" w:rsidP="00674C18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13:</w:t>
      </w:r>
    </w:p>
    <w:p w:rsidR="00116E33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Incluir diretivas JSP na página</w:t>
      </w:r>
    </w:p>
    <w:p w:rsidR="00116E33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Default="00116E33" w:rsidP="00BB5C1A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16</w:t>
      </w:r>
    </w:p>
    <w:p w:rsidR="00116E33" w:rsidRDefault="00116E33" w:rsidP="00BB5C1A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BB5C1A" w:rsidRDefault="00116E33" w:rsidP="00BB5C1A">
      <w:pPr>
        <w:ind w:rightChars="600" w:right="1440"/>
        <w:rPr>
          <w:rFonts w:ascii="Open Sans" w:hAnsi="Open Sans"/>
          <w:bCs/>
          <w:sz w:val="20"/>
          <w:szCs w:val="20"/>
          <w:lang w:val="pt-BR"/>
        </w:rPr>
      </w:pPr>
      <w:r w:rsidRPr="00BB5C1A">
        <w:rPr>
          <w:rFonts w:ascii="Open Sans" w:hAnsi="Open Sans"/>
          <w:bCs/>
          <w:sz w:val="20"/>
          <w:szCs w:val="20"/>
          <w:lang w:val="pt-BR"/>
        </w:rPr>
        <w:t>Configurar página de erro e passar template usado como exemplo</w:t>
      </w:r>
      <w:r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Pr="00BB5C1A">
        <w:rPr>
          <w:rFonts w:ascii="Open Sans" w:hAnsi="Open Sans"/>
          <w:bCs/>
          <w:sz w:val="20"/>
          <w:szCs w:val="20"/>
          <w:lang w:val="pt-BR"/>
        </w:rPr>
        <w:t>404.jsp</w:t>
      </w:r>
    </w:p>
    <w:p w:rsidR="00116E33" w:rsidRPr="00BB5C1A" w:rsidRDefault="00116E33" w:rsidP="00BB5C1A">
      <w:pPr>
        <w:ind w:rightChars="600" w:right="1440"/>
        <w:rPr>
          <w:rFonts w:ascii="Open Sans" w:hAnsi="Open Sans"/>
          <w:bCs/>
          <w:sz w:val="20"/>
          <w:szCs w:val="20"/>
          <w:lang w:val="pt-BR"/>
        </w:rPr>
      </w:pPr>
      <w:r w:rsidRPr="00BB5C1A">
        <w:rPr>
          <w:rFonts w:ascii="Open Sans" w:hAnsi="Open Sans"/>
          <w:bCs/>
          <w:sz w:val="20"/>
          <w:szCs w:val="20"/>
          <w:lang w:val="pt-BR"/>
        </w:rPr>
        <w:tab/>
      </w:r>
      <w:r w:rsidRPr="00BB5C1A">
        <w:rPr>
          <w:rFonts w:ascii="Open Sans" w:hAnsi="Open Sans"/>
          <w:bCs/>
          <w:sz w:val="20"/>
          <w:szCs w:val="20"/>
          <w:lang w:val="pt-BR"/>
        </w:rPr>
        <w:tab/>
      </w:r>
      <w:r w:rsidRPr="00BB5C1A">
        <w:rPr>
          <w:rFonts w:ascii="Open Sans" w:hAnsi="Open Sans"/>
          <w:bCs/>
          <w:sz w:val="20"/>
          <w:szCs w:val="20"/>
          <w:lang w:val="pt-BR"/>
        </w:rPr>
        <w:tab/>
      </w:r>
    </w:p>
    <w:p w:rsidR="00116E33" w:rsidRPr="000A75A8" w:rsidRDefault="00116E33" w:rsidP="00BB5C1A">
      <w:pPr>
        <w:ind w:rightChars="600" w:right="1440"/>
        <w:rPr>
          <w:rFonts w:ascii="Open Sans" w:hAnsi="Open Sans"/>
          <w:bCs/>
          <w:sz w:val="20"/>
          <w:szCs w:val="20"/>
        </w:rPr>
      </w:pPr>
      <w:r w:rsidRPr="00BB5C1A">
        <w:rPr>
          <w:rFonts w:ascii="Open Sans" w:hAnsi="Open Sans"/>
          <w:bCs/>
          <w:sz w:val="20"/>
          <w:szCs w:val="20"/>
          <w:lang w:val="pt-BR"/>
        </w:rPr>
        <w:tab/>
      </w:r>
      <w:r w:rsidRPr="000A75A8">
        <w:rPr>
          <w:rFonts w:ascii="Open Sans" w:hAnsi="Open Sans"/>
          <w:bCs/>
          <w:sz w:val="20"/>
          <w:szCs w:val="20"/>
        </w:rPr>
        <w:t>&lt;error-page&gt;</w:t>
      </w:r>
    </w:p>
    <w:p w:rsidR="00116E33" w:rsidRPr="000A75A8" w:rsidRDefault="00116E33" w:rsidP="00BB5C1A">
      <w:pPr>
        <w:ind w:rightChars="600" w:right="1440"/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&lt;error-code&gt;404&lt;/error-code&gt;</w:t>
      </w:r>
    </w:p>
    <w:p w:rsidR="00116E33" w:rsidRPr="000A75A8" w:rsidRDefault="00116E33" w:rsidP="00BB5C1A">
      <w:pPr>
        <w:ind w:rightChars="600" w:right="1440"/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&lt;location&gt;/404.jsp&lt;/location&gt;</w:t>
      </w:r>
    </w:p>
    <w:p w:rsidR="00116E33" w:rsidRPr="000A75A8" w:rsidRDefault="00116E33" w:rsidP="00BB5C1A">
      <w:pPr>
        <w:ind w:rightChars="600" w:right="1440"/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>&lt;/error-page&gt;</w:t>
      </w:r>
    </w:p>
    <w:p w:rsidR="00116E33" w:rsidRPr="000A75A8" w:rsidRDefault="00116E33" w:rsidP="00BB5C1A">
      <w:pPr>
        <w:ind w:rightChars="600" w:right="1440"/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>&lt;error-page&gt;</w:t>
      </w:r>
    </w:p>
    <w:p w:rsidR="00116E33" w:rsidRPr="000A75A8" w:rsidRDefault="00116E33" w:rsidP="00BB5C1A">
      <w:pPr>
        <w:ind w:left="709" w:rightChars="600" w:right="1440" w:firstLine="709"/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>&lt;location&gt;/erroGeral.jsp&lt;/location&gt;</w:t>
      </w:r>
    </w:p>
    <w:p w:rsidR="00116E33" w:rsidRPr="000A75A8" w:rsidRDefault="00116E33" w:rsidP="00BB5C1A">
      <w:pPr>
        <w:ind w:rightChars="600" w:right="1440"/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>&lt;/error-page&gt;</w:t>
      </w:r>
    </w:p>
    <w:p w:rsidR="00116E33" w:rsidRPr="000A75A8" w:rsidRDefault="00116E33" w:rsidP="00BB5C1A">
      <w:pPr>
        <w:ind w:rightChars="600" w:right="1440"/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</w:p>
    <w:p w:rsidR="00116E33" w:rsidRPr="000A75A8" w:rsidRDefault="00116E33" w:rsidP="00666648">
      <w:pPr>
        <w:rPr>
          <w:rFonts w:ascii="Open Sans" w:hAnsi="Open Sans"/>
          <w:bCs/>
          <w:sz w:val="20"/>
          <w:szCs w:val="20"/>
        </w:rPr>
      </w:pPr>
    </w:p>
    <w:p w:rsidR="00116E33" w:rsidRPr="000A75A8" w:rsidRDefault="00116E33" w:rsidP="00666648">
      <w:pPr>
        <w:rPr>
          <w:rFonts w:ascii="Open Sans" w:hAnsi="Open Sans"/>
          <w:bCs/>
          <w:sz w:val="20"/>
          <w:szCs w:val="20"/>
        </w:rPr>
      </w:pPr>
      <w:r w:rsidRPr="008B50C5">
        <w:rPr>
          <w:rFonts w:ascii="Open Sans" w:hAnsi="Open Sans"/>
          <w:bCs/>
          <w:sz w:val="20"/>
          <w:szCs w:val="20"/>
          <w:highlight w:val="lightGray"/>
        </w:rPr>
        <w:t>- slide 19:</w:t>
      </w:r>
    </w:p>
    <w:p w:rsidR="00116E33" w:rsidRPr="000A75A8" w:rsidRDefault="00116E33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>c:forEach</w:t>
      </w:r>
    </w:p>
    <w:p w:rsidR="00116E33" w:rsidRPr="000A75A8" w:rsidRDefault="00116E33" w:rsidP="00666648">
      <w:pPr>
        <w:rPr>
          <w:rFonts w:ascii="Open Sans" w:hAnsi="Open Sans"/>
          <w:bCs/>
          <w:sz w:val="20"/>
          <w:szCs w:val="20"/>
        </w:rPr>
      </w:pP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  <w:highlight w:val="red"/>
        </w:rPr>
        <w:t>- slide 20:</w:t>
      </w: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0A75A8">
        <w:rPr>
          <w:rFonts w:ascii="Open Sans" w:hAnsi="Open Sans"/>
          <w:bCs/>
          <w:color w:val="FF0000"/>
          <w:sz w:val="20"/>
          <w:szCs w:val="20"/>
        </w:rPr>
        <w:t>Revisar</w:t>
      </w: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>Exemplos a implemtentar de JSTL   https://www.journaldev.com/2090/jstl-tutorial-jstl-tags-example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  <w:t>Criar servlet que contenha uma lista de objetos Livro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  <w:t xml:space="preserve">setar listar na requisição - 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request.setAttribute("empList", empList);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0A75A8">
        <w:rPr>
          <w:rFonts w:ascii="Open Sans" w:hAnsi="Open Sans"/>
          <w:bCs/>
          <w:sz w:val="20"/>
          <w:szCs w:val="20"/>
        </w:rPr>
        <w:t>redirecionar:</w:t>
      </w: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RequestDispatcher rd = getServletContext().getRequestDispatcher("/home.jsp");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>rd.forward(request, response);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  <w:t xml:space="preserve">setar mais atributos: </w:t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request.setAttribute("url", "https://www.journaldev.com");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  <w:t>converter projeto para Maven Project para adicionar as dependências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  <w:t>adicionar dependências: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&lt;dependency&gt;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&lt;groupId&gt;jstl&lt;/groupId&gt;</w:t>
      </w: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0A75A8">
        <w:rPr>
          <w:rFonts w:ascii="Open Sans" w:hAnsi="Open Sans"/>
          <w:bCs/>
          <w:sz w:val="20"/>
          <w:szCs w:val="20"/>
        </w:rPr>
        <w:t>&lt;artifactId&gt;jstl&lt;/artifactId&gt;</w:t>
      </w: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&lt;version&gt;1.2&lt;/version&gt;</w:t>
      </w: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&lt;/dependency&gt;</w:t>
      </w: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&lt;dependency&gt;</w:t>
      </w: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&lt;groupId&gt;taglibs&lt;/groupId&gt;</w:t>
      </w: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&lt;artifactId&gt;standard&lt;/artifactId&gt;</w:t>
      </w: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&lt;version&gt;1.1.2&lt;/version&gt;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>&lt;/dependency&gt;q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  <w:t>percorer a lista na JSP usando JSTL: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&lt;%@ taglib uri="http://java.sun.com/jsp/jstl/core" prefix="c" %&gt;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0A75A8">
        <w:rPr>
          <w:rFonts w:ascii="Open Sans" w:hAnsi="Open Sans"/>
          <w:bCs/>
          <w:sz w:val="20"/>
          <w:szCs w:val="20"/>
        </w:rPr>
        <w:t>&lt;c:forEach items="${requestScope.empList}" var="emp"&gt;</w:t>
      </w: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&lt;tr&gt;</w:t>
      </w: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&lt;td&gt;&lt;c:out value="${emp.id}"&gt;&lt;/c:out&gt;&lt;/td&gt;</w:t>
      </w: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&lt;td&gt;&lt;c:out value="${emp.name}"&gt;&lt;/c:out&gt;&lt;/td&gt;</w:t>
      </w: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&lt;td&gt;&lt;c:out value="${emp.role}"&gt;&lt;/c:out&gt;&lt;/td&gt;</w:t>
      </w: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&lt;/tr&gt;</w:t>
      </w: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&lt;/c:forEach&gt;</w:t>
      </w: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(The &lt;c:out&gt; tag can automatically escape XML tags so they aren't evaluated as actual tags.)</w:t>
      </w: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>v2:</w:t>
      </w: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&lt;c:forEach items="${requestScope.empList}" var="emp" varStatus="id"&gt;</w:t>
      </w: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&lt;tr bgcolor="#${id.count % 2 == 0 ? 'aaee88' : 'ffffff' }" &gt;</w:t>
      </w: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&lt;td&gt;&lt;c:out value="${emp.id}"&gt;&lt;/c:out&gt;&lt;/td&gt;</w:t>
      </w: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&lt;td&gt;&lt;c:out value="${emp.name}"&gt;&lt;/c:out&gt;&lt;/td&gt;</w:t>
      </w: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&lt;td&gt;&lt;c:out value="${emp.role}"&gt;&lt;/c:out&gt;&lt;/td&gt;</w:t>
      </w: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&lt;/tr&gt;</w:t>
      </w: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&lt;/c:forEach&gt;</w:t>
      </w: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---------------</w:t>
      </w: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&lt;c:set var="Income" scope="session" value="${4000*4}"/&gt;  </w:t>
      </w: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&lt;c:out value="${Income}"/&gt;  </w:t>
      </w: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&lt;c:remove var="income"/&gt;  </w:t>
      </w: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&lt;p&gt;After Remove Value is: &lt;c:out value="${income}"/&gt;&lt;/p&gt;  </w:t>
      </w: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>---------------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  <w:t>Testar tbm enviando do servlet para settar na session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0A75A8">
        <w:rPr>
          <w:rFonts w:ascii="Open Sans" w:hAnsi="Open Sans"/>
          <w:bCs/>
          <w:sz w:val="20"/>
          <w:szCs w:val="20"/>
        </w:rPr>
        <w:t>&lt;c:set var = "salary" scope = "session" value = "${2000*2}"/&gt;</w:t>
      </w: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&lt;c:if test = "${salary &gt; 2000}"&gt;</w:t>
      </w: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&lt;p&gt;My salary is:  &lt;c:out value = "${salary}"/&gt;&lt;p&gt;</w:t>
      </w: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&lt;/c:if&gt;</w:t>
      </w: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>Testar tbm enviando do servlet para settar na session via HttpSession session = request.getSession();</w:t>
      </w: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lastRenderedPageBreak/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&lt;c:out value="${sessionScope.userName}"/&gt;  </w:t>
      </w: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>----- apenas mostrar que existe, não implementar</w:t>
      </w:r>
    </w:p>
    <w:p w:rsidR="00116E33" w:rsidRPr="0095782E" w:rsidRDefault="00116E33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0A75A8">
        <w:rPr>
          <w:rFonts w:ascii="Open Sans" w:hAnsi="Open Sans"/>
          <w:bCs/>
          <w:sz w:val="20"/>
          <w:szCs w:val="20"/>
        </w:rPr>
        <w:t>JSTL Core &lt;c:choose&gt;, &lt;c:when&gt;, &lt;c:otherwise&gt; Tag</w:t>
      </w: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>------Hello world JSF</w:t>
      </w: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>http://www.thejavageek.com/2013/06/17/creating-jsf2-hello-world-application-in-eclipse/</w:t>
      </w: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</w:p>
    <w:p w:rsidR="00116E33" w:rsidRPr="000A75A8" w:rsidRDefault="00116E33" w:rsidP="0095782E">
      <w:pPr>
        <w:rPr>
          <w:rFonts w:ascii="Open Sans" w:hAnsi="Open Sans"/>
          <w:bCs/>
          <w:sz w:val="20"/>
          <w:szCs w:val="20"/>
        </w:rPr>
      </w:pPr>
    </w:p>
    <w:p w:rsidR="00116E33" w:rsidRPr="000A75A8" w:rsidRDefault="00116E33" w:rsidP="00666648">
      <w:pPr>
        <w:rPr>
          <w:rFonts w:ascii="Open Sans" w:hAnsi="Open Sans"/>
          <w:bCs/>
          <w:sz w:val="20"/>
          <w:szCs w:val="20"/>
        </w:rPr>
      </w:pP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8B50C5">
        <w:rPr>
          <w:rFonts w:ascii="Open Sans" w:hAnsi="Open Sans"/>
          <w:bCs/>
          <w:sz w:val="20"/>
          <w:szCs w:val="20"/>
          <w:highlight w:val="lightGray"/>
          <w:lang w:val="pt-BR"/>
        </w:rPr>
        <w:t>- slide 23:</w:t>
      </w: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>Passando parâmetros para c:forEach</w:t>
      </w:r>
    </w:p>
    <w:p w:rsidR="00116E33" w:rsidRPr="00666648" w:rsidRDefault="00116E33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>Projeto exemplo integração front e back-end</w:t>
      </w:r>
    </w:p>
    <w:sectPr w:rsidR="00116E33" w:rsidRPr="00666648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doNotTrackMov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13EA"/>
    <w:rsid w:val="00013F8D"/>
    <w:rsid w:val="00021841"/>
    <w:rsid w:val="00024712"/>
    <w:rsid w:val="00026113"/>
    <w:rsid w:val="0003122F"/>
    <w:rsid w:val="0003583C"/>
    <w:rsid w:val="00056B70"/>
    <w:rsid w:val="0007248B"/>
    <w:rsid w:val="000840E0"/>
    <w:rsid w:val="00087459"/>
    <w:rsid w:val="00096D96"/>
    <w:rsid w:val="000A75A8"/>
    <w:rsid w:val="000D3843"/>
    <w:rsid w:val="000D651F"/>
    <w:rsid w:val="00116CB2"/>
    <w:rsid w:val="00116E33"/>
    <w:rsid w:val="0011776C"/>
    <w:rsid w:val="00125F88"/>
    <w:rsid w:val="00126D83"/>
    <w:rsid w:val="001647B6"/>
    <w:rsid w:val="001A1122"/>
    <w:rsid w:val="001A2EE2"/>
    <w:rsid w:val="001B12E2"/>
    <w:rsid w:val="001D7474"/>
    <w:rsid w:val="00200EC9"/>
    <w:rsid w:val="0021277F"/>
    <w:rsid w:val="00225C1E"/>
    <w:rsid w:val="00240CAF"/>
    <w:rsid w:val="00245A4A"/>
    <w:rsid w:val="00251A31"/>
    <w:rsid w:val="002643D1"/>
    <w:rsid w:val="00265B42"/>
    <w:rsid w:val="0027180D"/>
    <w:rsid w:val="00291FCB"/>
    <w:rsid w:val="002E29C1"/>
    <w:rsid w:val="00304A90"/>
    <w:rsid w:val="00304F42"/>
    <w:rsid w:val="0034286E"/>
    <w:rsid w:val="00362F63"/>
    <w:rsid w:val="0036355E"/>
    <w:rsid w:val="00371648"/>
    <w:rsid w:val="00377218"/>
    <w:rsid w:val="0038070D"/>
    <w:rsid w:val="003833C6"/>
    <w:rsid w:val="003B0631"/>
    <w:rsid w:val="003C15E4"/>
    <w:rsid w:val="003C563E"/>
    <w:rsid w:val="003E0D9C"/>
    <w:rsid w:val="003E3BC5"/>
    <w:rsid w:val="003E78AE"/>
    <w:rsid w:val="004036F2"/>
    <w:rsid w:val="00414002"/>
    <w:rsid w:val="00425778"/>
    <w:rsid w:val="004330AD"/>
    <w:rsid w:val="00447640"/>
    <w:rsid w:val="004520A8"/>
    <w:rsid w:val="00493D12"/>
    <w:rsid w:val="00496583"/>
    <w:rsid w:val="004B0795"/>
    <w:rsid w:val="004B463B"/>
    <w:rsid w:val="004B6BD2"/>
    <w:rsid w:val="004C36F3"/>
    <w:rsid w:val="004E2489"/>
    <w:rsid w:val="004E7F27"/>
    <w:rsid w:val="005041F3"/>
    <w:rsid w:val="00514A77"/>
    <w:rsid w:val="005341C2"/>
    <w:rsid w:val="00535DEA"/>
    <w:rsid w:val="0054638B"/>
    <w:rsid w:val="0057731F"/>
    <w:rsid w:val="00597559"/>
    <w:rsid w:val="005B679B"/>
    <w:rsid w:val="005C0879"/>
    <w:rsid w:val="005F02BD"/>
    <w:rsid w:val="005F31FB"/>
    <w:rsid w:val="006169F6"/>
    <w:rsid w:val="00622AE4"/>
    <w:rsid w:val="00627D17"/>
    <w:rsid w:val="00653643"/>
    <w:rsid w:val="00656467"/>
    <w:rsid w:val="00666648"/>
    <w:rsid w:val="00674C18"/>
    <w:rsid w:val="00686A81"/>
    <w:rsid w:val="00696467"/>
    <w:rsid w:val="006B13D1"/>
    <w:rsid w:val="006C0265"/>
    <w:rsid w:val="00741317"/>
    <w:rsid w:val="00753988"/>
    <w:rsid w:val="00754FA5"/>
    <w:rsid w:val="007642FC"/>
    <w:rsid w:val="0077421A"/>
    <w:rsid w:val="007C6578"/>
    <w:rsid w:val="007E562C"/>
    <w:rsid w:val="007E5FFC"/>
    <w:rsid w:val="0081012A"/>
    <w:rsid w:val="00847B9E"/>
    <w:rsid w:val="00855DF0"/>
    <w:rsid w:val="00862419"/>
    <w:rsid w:val="0086255A"/>
    <w:rsid w:val="008A201C"/>
    <w:rsid w:val="008A69B2"/>
    <w:rsid w:val="008B50C5"/>
    <w:rsid w:val="008B5892"/>
    <w:rsid w:val="008D53F5"/>
    <w:rsid w:val="0090489C"/>
    <w:rsid w:val="00924D75"/>
    <w:rsid w:val="00925DE3"/>
    <w:rsid w:val="00950CDF"/>
    <w:rsid w:val="0095782E"/>
    <w:rsid w:val="00960E07"/>
    <w:rsid w:val="00965959"/>
    <w:rsid w:val="00987A6A"/>
    <w:rsid w:val="00991E9E"/>
    <w:rsid w:val="009A65A2"/>
    <w:rsid w:val="009B6FF3"/>
    <w:rsid w:val="009D53A2"/>
    <w:rsid w:val="00A0456F"/>
    <w:rsid w:val="00A3288A"/>
    <w:rsid w:val="00A56805"/>
    <w:rsid w:val="00A651E7"/>
    <w:rsid w:val="00A85DCD"/>
    <w:rsid w:val="00A8643A"/>
    <w:rsid w:val="00A9191D"/>
    <w:rsid w:val="00AB0D7E"/>
    <w:rsid w:val="00AB55CD"/>
    <w:rsid w:val="00AC1778"/>
    <w:rsid w:val="00AC1F28"/>
    <w:rsid w:val="00AD4DEE"/>
    <w:rsid w:val="00AF679E"/>
    <w:rsid w:val="00B10888"/>
    <w:rsid w:val="00B14C42"/>
    <w:rsid w:val="00B31DA5"/>
    <w:rsid w:val="00B76181"/>
    <w:rsid w:val="00B82289"/>
    <w:rsid w:val="00B8749D"/>
    <w:rsid w:val="00B87840"/>
    <w:rsid w:val="00B96131"/>
    <w:rsid w:val="00BA43DA"/>
    <w:rsid w:val="00BB5C1A"/>
    <w:rsid w:val="00BB64F4"/>
    <w:rsid w:val="00BC34A3"/>
    <w:rsid w:val="00BF4C14"/>
    <w:rsid w:val="00BF6835"/>
    <w:rsid w:val="00BF7592"/>
    <w:rsid w:val="00C10A36"/>
    <w:rsid w:val="00C41742"/>
    <w:rsid w:val="00C551DF"/>
    <w:rsid w:val="00C602CF"/>
    <w:rsid w:val="00C85ED3"/>
    <w:rsid w:val="00C91501"/>
    <w:rsid w:val="00C923EE"/>
    <w:rsid w:val="00CD2EC9"/>
    <w:rsid w:val="00CD3F92"/>
    <w:rsid w:val="00D25BAC"/>
    <w:rsid w:val="00D30129"/>
    <w:rsid w:val="00D310EC"/>
    <w:rsid w:val="00D82C41"/>
    <w:rsid w:val="00D95F4E"/>
    <w:rsid w:val="00D96FF0"/>
    <w:rsid w:val="00DB568B"/>
    <w:rsid w:val="00DC129A"/>
    <w:rsid w:val="00DF0503"/>
    <w:rsid w:val="00E4569F"/>
    <w:rsid w:val="00E46138"/>
    <w:rsid w:val="00E653BD"/>
    <w:rsid w:val="00E66E41"/>
    <w:rsid w:val="00E77418"/>
    <w:rsid w:val="00E97CE5"/>
    <w:rsid w:val="00EC0846"/>
    <w:rsid w:val="00EE0A0A"/>
    <w:rsid w:val="00EE13EA"/>
    <w:rsid w:val="00EE4AC1"/>
    <w:rsid w:val="00F2763F"/>
    <w:rsid w:val="00F31026"/>
    <w:rsid w:val="00F31276"/>
    <w:rsid w:val="00F53E64"/>
    <w:rsid w:val="00F64850"/>
    <w:rsid w:val="00F83857"/>
    <w:rsid w:val="00FA0467"/>
    <w:rsid w:val="00FA45A7"/>
    <w:rsid w:val="00FC3092"/>
    <w:rsid w:val="00FD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B417FE"/>
  <w15:docId w15:val="{338D9DB8-4A60-4158-B82E-7B9CA551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Ttulo">
    <w:name w:val="Title"/>
    <w:basedOn w:val="Normal"/>
    <w:next w:val="Corpodetexto"/>
    <w:link w:val="TtuloChar"/>
    <w:uiPriority w:val="99"/>
    <w:qFormat/>
    <w:rsid w:val="00EE13EA"/>
    <w:pPr>
      <w:spacing w:before="240" w:after="120"/>
    </w:pPr>
    <w:rPr>
      <w:rFonts w:ascii="Cambria" w:hAnsi="Cambria" w:cs="Times New Roman"/>
      <w:b/>
      <w:kern w:val="28"/>
      <w:sz w:val="29"/>
      <w:szCs w:val="20"/>
      <w:lang w:bidi="ar-SA"/>
    </w:rPr>
  </w:style>
  <w:style w:type="character" w:customStyle="1" w:styleId="TtuloChar">
    <w:name w:val="Título Char"/>
    <w:link w:val="Ttulo"/>
    <w:uiPriority w:val="99"/>
    <w:locked/>
    <w:rsid w:val="00BF7592"/>
    <w:rPr>
      <w:rFonts w:ascii="Cambria" w:hAnsi="Cambria" w:cs="Times New Roman"/>
      <w:b/>
      <w:kern w:val="28"/>
      <w:sz w:val="29"/>
      <w:shd w:val="clear" w:color="auto" w:fill="FFFFFF"/>
      <w:lang w:val="en-US" w:eastAsia="zh-CN"/>
    </w:rPr>
  </w:style>
  <w:style w:type="paragraph" w:styleId="Corpodetexto">
    <w:name w:val="Body Text"/>
    <w:basedOn w:val="Normal"/>
    <w:link w:val="CorpodetextoChar"/>
    <w:uiPriority w:val="99"/>
    <w:rsid w:val="00EE13EA"/>
    <w:pPr>
      <w:spacing w:after="140" w:line="276" w:lineRule="auto"/>
    </w:pPr>
    <w:rPr>
      <w:rFonts w:cs="Times New Roman"/>
      <w:sz w:val="21"/>
      <w:szCs w:val="20"/>
      <w:lang w:bidi="ar-SA"/>
    </w:rPr>
  </w:style>
  <w:style w:type="character" w:customStyle="1" w:styleId="CorpodetextoChar">
    <w:name w:val="Corpo de texto Char"/>
    <w:link w:val="Corpodetexto"/>
    <w:uiPriority w:val="99"/>
    <w:semiHidden/>
    <w:locked/>
    <w:rsid w:val="00BF7592"/>
    <w:rPr>
      <w:rFonts w:cs="Times New Roman"/>
      <w:kern w:val="2"/>
      <w:sz w:val="21"/>
      <w:shd w:val="clear" w:color="auto" w:fill="FFFFFF"/>
      <w:lang w:val="en-US" w:eastAsia="zh-CN"/>
    </w:rPr>
  </w:style>
  <w:style w:type="paragraph" w:styleId="Lista">
    <w:name w:val="List"/>
    <w:basedOn w:val="Corpodetexto"/>
    <w:uiPriority w:val="99"/>
    <w:rsid w:val="00EE13EA"/>
  </w:style>
  <w:style w:type="paragraph" w:styleId="Legenda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  <w:style w:type="character" w:styleId="Hyperlink">
    <w:name w:val="Hyperlink"/>
    <w:uiPriority w:val="99"/>
    <w:semiHidden/>
    <w:rsid w:val="00EC0846"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rsid w:val="00EC0846"/>
    <w:rPr>
      <w:rFonts w:cs="Times New Roman"/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dn/learning-area/blob/master/javascript/apis/third-party-apis/youtube/youtube.css" TargetMode="External"/><Relationship Id="rId5" Type="http://schemas.openxmlformats.org/officeDocument/2006/relationships/hyperlink" Target="https://github.com/FabioDevGomes/aulas-3way/blob/master/sql/sqls%20usado%20em%20sala%20aula%20web01%20threeway.sq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7</Pages>
  <Words>1121</Words>
  <Characters>6058</Characters>
  <Application>Microsoft Office Word</Application>
  <DocSecurity>0</DocSecurity>
  <Lines>50</Lines>
  <Paragraphs>14</Paragraphs>
  <ScaleCrop>false</ScaleCrop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-------------------------------------------------------------------------------------------------------</dc:title>
  <dc:subject/>
  <dc:creator/>
  <cp:keywords/>
  <dc:description/>
  <cp:lastModifiedBy>Java Sabado</cp:lastModifiedBy>
  <cp:revision>95</cp:revision>
  <dcterms:created xsi:type="dcterms:W3CDTF">2019-07-25T15:51:00Z</dcterms:created>
  <dcterms:modified xsi:type="dcterms:W3CDTF">2019-08-10T20:22:00Z</dcterms:modified>
</cp:coreProperties>
</file>