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29A" w:rsidRDefault="00DC129A">
      <w:pPr>
        <w:rPr>
          <w:rFonts w:ascii="Open Sans" w:hAnsi="Open Sans"/>
          <w:sz w:val="20"/>
          <w:szCs w:val="20"/>
        </w:rPr>
      </w:pP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E653BD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E653BD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C129A" w:rsidRPr="00E653BD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5B679B" w:rsidRDefault="00DC129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DC129A" w:rsidRDefault="00DC129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7E562C" w:rsidRDefault="00DC129A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653BD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C129A" w:rsidRPr="0021277F" w:rsidRDefault="00DC129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C129A" w:rsidRPr="00E653BD" w:rsidRDefault="00DC129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DC129A" w:rsidRPr="0021277F" w:rsidRDefault="00DC129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bookmarkStart w:id="0" w:name="_GoBack"/>
      <w:bookmarkEnd w:id="0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653BD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653BD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653BD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E653BD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8D53F5" w:rsidRDefault="00DC129A" w:rsidP="007C6578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*** implementado somente a consulta via jdbc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implementar listagem dos resultado pelo for e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ch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DC129A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4712"/>
    <w:rsid w:val="0003122F"/>
    <w:rsid w:val="0003583C"/>
    <w:rsid w:val="00096D96"/>
    <w:rsid w:val="00126D83"/>
    <w:rsid w:val="001A1122"/>
    <w:rsid w:val="001A2EE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77218"/>
    <w:rsid w:val="0038070D"/>
    <w:rsid w:val="003C15E4"/>
    <w:rsid w:val="003E3BC5"/>
    <w:rsid w:val="003E78AE"/>
    <w:rsid w:val="00425778"/>
    <w:rsid w:val="00447640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B679B"/>
    <w:rsid w:val="005F31FB"/>
    <w:rsid w:val="006169F6"/>
    <w:rsid w:val="00627D17"/>
    <w:rsid w:val="00656467"/>
    <w:rsid w:val="00753988"/>
    <w:rsid w:val="007642FC"/>
    <w:rsid w:val="0077421A"/>
    <w:rsid w:val="007C6578"/>
    <w:rsid w:val="007E562C"/>
    <w:rsid w:val="007E5FFC"/>
    <w:rsid w:val="00855DF0"/>
    <w:rsid w:val="0086255A"/>
    <w:rsid w:val="008A201C"/>
    <w:rsid w:val="008B5892"/>
    <w:rsid w:val="008D53F5"/>
    <w:rsid w:val="0090489C"/>
    <w:rsid w:val="00924D75"/>
    <w:rsid w:val="00991E9E"/>
    <w:rsid w:val="009A65A2"/>
    <w:rsid w:val="009B6FF3"/>
    <w:rsid w:val="009D53A2"/>
    <w:rsid w:val="00A3288A"/>
    <w:rsid w:val="00A8643A"/>
    <w:rsid w:val="00AB0D7E"/>
    <w:rsid w:val="00AB55CD"/>
    <w:rsid w:val="00B14C42"/>
    <w:rsid w:val="00B31DA5"/>
    <w:rsid w:val="00B96131"/>
    <w:rsid w:val="00BF4C14"/>
    <w:rsid w:val="00BF7592"/>
    <w:rsid w:val="00C41742"/>
    <w:rsid w:val="00C923EE"/>
    <w:rsid w:val="00D25BAC"/>
    <w:rsid w:val="00D30129"/>
    <w:rsid w:val="00D82C41"/>
    <w:rsid w:val="00D96FF0"/>
    <w:rsid w:val="00DC129A"/>
    <w:rsid w:val="00DF0503"/>
    <w:rsid w:val="00E46138"/>
    <w:rsid w:val="00E653BD"/>
    <w:rsid w:val="00E66E41"/>
    <w:rsid w:val="00EC0846"/>
    <w:rsid w:val="00EE13EA"/>
    <w:rsid w:val="00F31026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191</TotalTime>
  <Pages>2</Pages>
  <Words>198</Words>
  <Characters>1072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18</cp:revision>
  <dcterms:created xsi:type="dcterms:W3CDTF">2019-07-25T15:51:00Z</dcterms:created>
  <dcterms:modified xsi:type="dcterms:W3CDTF">2019-07-31T14:22:00Z</dcterms:modified>
</cp:coreProperties>
</file>