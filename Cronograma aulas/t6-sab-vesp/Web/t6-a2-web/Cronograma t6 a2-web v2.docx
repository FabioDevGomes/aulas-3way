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17" w:rsidRDefault="00627D17">
      <w:pPr>
        <w:rPr>
          <w:rFonts w:ascii="Open Sans" w:hAnsi="Open Sans"/>
          <w:sz w:val="20"/>
          <w:szCs w:val="20"/>
        </w:rPr>
      </w:pPr>
    </w:p>
    <w:p w:rsidR="00627D17" w:rsidRDefault="00627D17">
      <w:pPr>
        <w:rPr>
          <w:rFonts w:ascii="Open Sans" w:hAnsi="Open Sans"/>
          <w:sz w:val="20"/>
          <w:szCs w:val="20"/>
          <w:lang w:val="pt-BR"/>
        </w:rPr>
      </w:pPr>
    </w:p>
    <w:p w:rsidR="00627D17" w:rsidRPr="0021277F" w:rsidRDefault="00627D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627D17" w:rsidRDefault="00627D17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21277F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627D17" w:rsidRPr="0021277F" w:rsidRDefault="00627D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627D17" w:rsidRDefault="00627D17">
      <w:pPr>
        <w:rPr>
          <w:rFonts w:ascii="Open Sans" w:hAnsi="Open Sans"/>
          <w:sz w:val="20"/>
          <w:szCs w:val="20"/>
          <w:lang w:val="pt-BR"/>
        </w:rPr>
      </w:pPr>
    </w:p>
    <w:p w:rsidR="00627D17" w:rsidRPr="005B679B" w:rsidRDefault="00627D17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627D17" w:rsidRPr="0021277F" w:rsidRDefault="00627D17" w:rsidP="005341C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627D17" w:rsidRPr="0021277F" w:rsidRDefault="00627D17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 fim aula t6 a1 (1 de 8)----------------------------------------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7E562C" w:rsidRDefault="00627D17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627D17" w:rsidRPr="0021277F" w:rsidRDefault="00627D17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627D17" w:rsidRPr="0021277F" w:rsidRDefault="00627D17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627D17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8D53F5" w:rsidRDefault="00627D17" w:rsidP="001A1122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21277F" w:rsidRDefault="00627D1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21277F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*** implementado somente a consulta via jdbc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implementar listagem dos resultado pelo for esch</w:t>
      </w: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627D17" w:rsidRPr="001A1122" w:rsidRDefault="00627D1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627D17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3122F"/>
    <w:rsid w:val="0003583C"/>
    <w:rsid w:val="001A1122"/>
    <w:rsid w:val="001B12E2"/>
    <w:rsid w:val="001D7474"/>
    <w:rsid w:val="0021277F"/>
    <w:rsid w:val="002643D1"/>
    <w:rsid w:val="0027180D"/>
    <w:rsid w:val="00291FCB"/>
    <w:rsid w:val="00304A90"/>
    <w:rsid w:val="00377218"/>
    <w:rsid w:val="003C15E4"/>
    <w:rsid w:val="003E3BC5"/>
    <w:rsid w:val="003E78AE"/>
    <w:rsid w:val="00425778"/>
    <w:rsid w:val="00493D12"/>
    <w:rsid w:val="00496583"/>
    <w:rsid w:val="004B463B"/>
    <w:rsid w:val="004B6BD2"/>
    <w:rsid w:val="004C36F3"/>
    <w:rsid w:val="004E2489"/>
    <w:rsid w:val="005041F3"/>
    <w:rsid w:val="005341C2"/>
    <w:rsid w:val="00535DEA"/>
    <w:rsid w:val="0054638B"/>
    <w:rsid w:val="005B679B"/>
    <w:rsid w:val="005F31FB"/>
    <w:rsid w:val="006169F6"/>
    <w:rsid w:val="00627D17"/>
    <w:rsid w:val="007642FC"/>
    <w:rsid w:val="0077421A"/>
    <w:rsid w:val="007E562C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8643A"/>
    <w:rsid w:val="00AB55CD"/>
    <w:rsid w:val="00B14C42"/>
    <w:rsid w:val="00B31DA5"/>
    <w:rsid w:val="00B96131"/>
    <w:rsid w:val="00BF4C14"/>
    <w:rsid w:val="00BF7592"/>
    <w:rsid w:val="00D25BAC"/>
    <w:rsid w:val="00D30129"/>
    <w:rsid w:val="00D82C41"/>
    <w:rsid w:val="00D96FF0"/>
    <w:rsid w:val="00DF0503"/>
    <w:rsid w:val="00E46138"/>
    <w:rsid w:val="00E66E41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226</Words>
  <Characters>1223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4</cp:revision>
  <dcterms:created xsi:type="dcterms:W3CDTF">2019-07-25T15:51:00Z</dcterms:created>
  <dcterms:modified xsi:type="dcterms:W3CDTF">2019-07-25T15:52:00Z</dcterms:modified>
</cp:coreProperties>
</file>